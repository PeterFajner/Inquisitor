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20A7A" w14:textId="3909504D" w:rsidR="00D84A5E" w:rsidRPr="0004065C" w:rsidRDefault="00310D69" w:rsidP="0004065C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CA"/>
        </w:rPr>
      </w:pPr>
      <w:r>
        <w:rPr>
          <w:rFonts w:ascii="Arial" w:hAnsi="Arial" w:cs="Arial"/>
          <w:b/>
          <w:color w:val="FF0000"/>
          <w:spacing w:val="-2"/>
          <w:sz w:val="24"/>
          <w:szCs w:val="24"/>
        </w:rPr>
        <w:t>Name</w:t>
      </w:r>
      <w:r w:rsidR="00B001B5">
        <w:rPr>
          <w:rFonts w:ascii="Arial" w:hAnsi="Arial" w:cs="Arial"/>
          <w:b/>
          <w:spacing w:val="-2"/>
          <w:sz w:val="24"/>
          <w:szCs w:val="24"/>
        </w:rPr>
        <w:t xml:space="preserve"> </w:t>
      </w:r>
      <w:r w:rsidR="003D0402">
        <w:rPr>
          <w:rFonts w:ascii="Arial" w:hAnsi="Arial" w:cs="Arial"/>
          <w:b/>
          <w:spacing w:val="-2"/>
          <w:sz w:val="24"/>
          <w:szCs w:val="24"/>
        </w:rPr>
        <w:t>(</w:t>
      </w:r>
      <w:r w:rsidR="00876B40">
        <w:rPr>
          <w:rFonts w:ascii="Arial" w:hAnsi="Arial" w:cs="Arial"/>
          <w:bCs/>
          <w:spacing w:val="-2"/>
          <w:sz w:val="24"/>
          <w:szCs w:val="24"/>
        </w:rPr>
        <w:t>{</w:t>
      </w:r>
      <w:proofErr w:type="spellStart"/>
      <w:r w:rsidR="00321238">
        <w:rPr>
          <w:rFonts w:ascii="Arial" w:hAnsi="Arial" w:cs="Arial"/>
          <w:bCs/>
          <w:spacing w:val="-2"/>
          <w:sz w:val="24"/>
          <w:szCs w:val="24"/>
        </w:rPr>
        <w:t>tagLine</w:t>
      </w:r>
      <w:proofErr w:type="spellEnd"/>
      <w:r w:rsidR="00876B40">
        <w:rPr>
          <w:rFonts w:ascii="Arial" w:hAnsi="Arial" w:cs="Arial"/>
          <w:bCs/>
          <w:spacing w:val="-2"/>
          <w:sz w:val="24"/>
          <w:szCs w:val="24"/>
        </w:rPr>
        <w:t>}</w:t>
      </w:r>
      <w:r w:rsidR="003D0402">
        <w:rPr>
          <w:rFonts w:ascii="Arial" w:hAnsi="Arial" w:cs="Arial"/>
          <w:b/>
          <w:spacing w:val="-2"/>
          <w:sz w:val="24"/>
          <w:szCs w:val="24"/>
        </w:rPr>
        <w:t>)</w:t>
      </w:r>
    </w:p>
    <w:tbl>
      <w:tblPr>
        <w:tblW w:w="1111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59"/>
        <w:gridCol w:w="10"/>
        <w:gridCol w:w="144"/>
        <w:gridCol w:w="308"/>
        <w:gridCol w:w="30"/>
        <w:gridCol w:w="92"/>
        <w:gridCol w:w="250"/>
        <w:gridCol w:w="90"/>
        <w:gridCol w:w="119"/>
        <w:gridCol w:w="173"/>
        <w:gridCol w:w="378"/>
        <w:gridCol w:w="55"/>
        <w:gridCol w:w="81"/>
        <w:gridCol w:w="64"/>
        <w:gridCol w:w="295"/>
        <w:gridCol w:w="56"/>
        <w:gridCol w:w="485"/>
        <w:gridCol w:w="56"/>
        <w:gridCol w:w="10"/>
        <w:gridCol w:w="320"/>
        <w:gridCol w:w="231"/>
        <w:gridCol w:w="209"/>
        <w:gridCol w:w="9"/>
        <w:gridCol w:w="77"/>
        <w:gridCol w:w="244"/>
        <w:gridCol w:w="12"/>
        <w:gridCol w:w="428"/>
        <w:gridCol w:w="74"/>
        <w:gridCol w:w="49"/>
        <w:gridCol w:w="207"/>
        <w:gridCol w:w="330"/>
        <w:gridCol w:w="14"/>
        <w:gridCol w:w="236"/>
        <w:gridCol w:w="315"/>
        <w:gridCol w:w="520"/>
        <w:gridCol w:w="31"/>
        <w:gridCol w:w="551"/>
        <w:gridCol w:w="253"/>
        <w:gridCol w:w="298"/>
        <w:gridCol w:w="552"/>
        <w:gridCol w:w="2515"/>
      </w:tblGrid>
      <w:tr w:rsidR="00340113" w:rsidRPr="00735CF7" w14:paraId="10A63279" w14:textId="77777777" w:rsidTr="00C13443">
        <w:trPr>
          <w:trHeight w:val="156"/>
          <w:jc w:val="center"/>
        </w:trPr>
        <w:tc>
          <w:tcPr>
            <w:tcW w:w="883" w:type="dxa"/>
            <w:shd w:val="clear" w:color="auto" w:fill="D9D9D9"/>
          </w:tcPr>
          <w:p w14:paraId="2808DBD7" w14:textId="77777777" w:rsidR="00D84A5E" w:rsidRPr="00735CF7" w:rsidRDefault="00D84A5E" w:rsidP="00F71213">
            <w:pPr>
              <w:pStyle w:val="NoSpacing"/>
              <w:spacing w:line="160" w:lineRule="exact"/>
              <w:ind w:left="-85" w:right="-113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shd w:val="clear" w:color="auto" w:fill="D9D9D9"/>
          </w:tcPr>
          <w:p w14:paraId="76E681C5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WS</w:t>
            </w:r>
          </w:p>
        </w:tc>
        <w:tc>
          <w:tcPr>
            <w:tcW w:w="551" w:type="dxa"/>
            <w:gridSpan w:val="4"/>
            <w:shd w:val="clear" w:color="auto" w:fill="D9D9D9"/>
          </w:tcPr>
          <w:p w14:paraId="040D6B64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BS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11DD8285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</w:t>
            </w:r>
          </w:p>
        </w:tc>
        <w:tc>
          <w:tcPr>
            <w:tcW w:w="551" w:type="dxa"/>
            <w:gridSpan w:val="5"/>
            <w:shd w:val="clear" w:color="auto" w:fill="D9D9D9"/>
          </w:tcPr>
          <w:p w14:paraId="79E4DBB7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T</w:t>
            </w:r>
          </w:p>
        </w:tc>
        <w:tc>
          <w:tcPr>
            <w:tcW w:w="551" w:type="dxa"/>
            <w:gridSpan w:val="3"/>
            <w:shd w:val="clear" w:color="auto" w:fill="D9D9D9"/>
          </w:tcPr>
          <w:p w14:paraId="5BCDEC8C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I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05F89473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Wp</w:t>
            </w:r>
            <w:proofErr w:type="spellEnd"/>
          </w:p>
        </w:tc>
        <w:tc>
          <w:tcPr>
            <w:tcW w:w="551" w:type="dxa"/>
            <w:gridSpan w:val="5"/>
            <w:shd w:val="clear" w:color="auto" w:fill="D9D9D9"/>
          </w:tcPr>
          <w:p w14:paraId="2C63AE3C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Sg</w:t>
            </w:r>
          </w:p>
        </w:tc>
        <w:tc>
          <w:tcPr>
            <w:tcW w:w="551" w:type="dxa"/>
            <w:gridSpan w:val="3"/>
            <w:shd w:val="clear" w:color="auto" w:fill="D9D9D9"/>
          </w:tcPr>
          <w:p w14:paraId="071FFEF4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Nv</w:t>
            </w:r>
          </w:p>
        </w:tc>
        <w:tc>
          <w:tcPr>
            <w:tcW w:w="551" w:type="dxa"/>
            <w:gridSpan w:val="3"/>
            <w:shd w:val="clear" w:color="auto" w:fill="D9D9D9"/>
          </w:tcPr>
          <w:p w14:paraId="7184913B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Ld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05C4864A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Kbk</w:t>
            </w:r>
            <w:proofErr w:type="spellEnd"/>
          </w:p>
        </w:tc>
        <w:tc>
          <w:tcPr>
            <w:tcW w:w="551" w:type="dxa"/>
            <w:gridSpan w:val="2"/>
            <w:shd w:val="clear" w:color="auto" w:fill="D9D9D9"/>
          </w:tcPr>
          <w:p w14:paraId="5F60701D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BIV</w:t>
            </w:r>
          </w:p>
        </w:tc>
        <w:tc>
          <w:tcPr>
            <w:tcW w:w="551" w:type="dxa"/>
            <w:shd w:val="clear" w:color="auto" w:fill="D9D9D9"/>
          </w:tcPr>
          <w:p w14:paraId="11BA0153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SS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27D17923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Cnc</w:t>
            </w:r>
            <w:proofErr w:type="spellEnd"/>
          </w:p>
        </w:tc>
        <w:tc>
          <w:tcPr>
            <w:tcW w:w="552" w:type="dxa"/>
            <w:tcBorders>
              <w:right w:val="single" w:sz="12" w:space="0" w:color="000000"/>
            </w:tcBorders>
            <w:shd w:val="clear" w:color="auto" w:fill="D9D9D9"/>
          </w:tcPr>
          <w:p w14:paraId="2A20FF18" w14:textId="77777777" w:rsidR="00D84A5E" w:rsidRPr="00735CF7" w:rsidRDefault="00D84A5E" w:rsidP="002C4B4C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Spd</w:t>
            </w:r>
            <w:proofErr w:type="spellEnd"/>
          </w:p>
        </w:tc>
        <w:tc>
          <w:tcPr>
            <w:tcW w:w="2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4EE70B38" w14:textId="77777777" w:rsidR="00D84A5E" w:rsidRPr="00735CF7" w:rsidRDefault="00D84A5E" w:rsidP="002C4B4C">
            <w:pPr>
              <w:pStyle w:val="NoSpacing"/>
              <w:spacing w:line="16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Game Notes</w:t>
            </w:r>
          </w:p>
        </w:tc>
      </w:tr>
      <w:tr w:rsidR="00B32912" w:rsidRPr="00735CF7" w14:paraId="2B2C9A12" w14:textId="77777777" w:rsidTr="000914BB">
        <w:trPr>
          <w:jc w:val="center"/>
        </w:trPr>
        <w:tc>
          <w:tcPr>
            <w:tcW w:w="883" w:type="dxa"/>
          </w:tcPr>
          <w:p w14:paraId="52EAF83D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Starting</w:t>
            </w:r>
          </w:p>
        </w:tc>
        <w:tc>
          <w:tcPr>
            <w:tcW w:w="551" w:type="dxa"/>
            <w:gridSpan w:val="5"/>
          </w:tcPr>
          <w:p w14:paraId="1B42236A" w14:textId="55519F02" w:rsidR="00B32912" w:rsidRPr="00735CF7" w:rsidRDefault="009765F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{WS}</w:t>
            </w:r>
          </w:p>
        </w:tc>
        <w:tc>
          <w:tcPr>
            <w:tcW w:w="551" w:type="dxa"/>
            <w:gridSpan w:val="4"/>
          </w:tcPr>
          <w:p w14:paraId="53555886" w14:textId="72DACA32" w:rsidR="00B32912" w:rsidRPr="00735CF7" w:rsidRDefault="0090433A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{BS}</w:t>
            </w:r>
          </w:p>
        </w:tc>
        <w:tc>
          <w:tcPr>
            <w:tcW w:w="551" w:type="dxa"/>
            <w:gridSpan w:val="2"/>
          </w:tcPr>
          <w:p w14:paraId="0C31DD4E" w14:textId="68FE59DD" w:rsidR="00B32912" w:rsidRPr="00735CF7" w:rsidRDefault="0090433A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{S}</w:t>
            </w:r>
          </w:p>
        </w:tc>
        <w:tc>
          <w:tcPr>
            <w:tcW w:w="551" w:type="dxa"/>
            <w:gridSpan w:val="5"/>
          </w:tcPr>
          <w:p w14:paraId="7003BDE5" w14:textId="0B5B855D" w:rsidR="00B32912" w:rsidRPr="00735CF7" w:rsidRDefault="0090433A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{T}</w:t>
            </w:r>
          </w:p>
        </w:tc>
        <w:tc>
          <w:tcPr>
            <w:tcW w:w="551" w:type="dxa"/>
            <w:gridSpan w:val="3"/>
          </w:tcPr>
          <w:p w14:paraId="5A98DBBF" w14:textId="5F05A034" w:rsidR="00B32912" w:rsidRPr="00735CF7" w:rsidRDefault="0090433A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{I}</w:t>
            </w:r>
          </w:p>
        </w:tc>
        <w:tc>
          <w:tcPr>
            <w:tcW w:w="551" w:type="dxa"/>
            <w:gridSpan w:val="2"/>
          </w:tcPr>
          <w:p w14:paraId="35331B69" w14:textId="1470D4F4" w:rsidR="00B32912" w:rsidRPr="00735CF7" w:rsidRDefault="0090433A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Wp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551" w:type="dxa"/>
            <w:gridSpan w:val="5"/>
          </w:tcPr>
          <w:p w14:paraId="04AF49A4" w14:textId="41A39221" w:rsidR="00B32912" w:rsidRPr="00735CF7" w:rsidRDefault="0090433A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{Sg}</w:t>
            </w:r>
          </w:p>
        </w:tc>
        <w:tc>
          <w:tcPr>
            <w:tcW w:w="551" w:type="dxa"/>
            <w:gridSpan w:val="3"/>
          </w:tcPr>
          <w:p w14:paraId="53A8B86C" w14:textId="3D8E3629" w:rsidR="00B32912" w:rsidRPr="00735CF7" w:rsidRDefault="0090433A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{Nv}</w:t>
            </w:r>
          </w:p>
        </w:tc>
        <w:tc>
          <w:tcPr>
            <w:tcW w:w="551" w:type="dxa"/>
            <w:gridSpan w:val="3"/>
          </w:tcPr>
          <w:p w14:paraId="0AB7E8A5" w14:textId="29127293" w:rsidR="00B32912" w:rsidRPr="00735CF7" w:rsidRDefault="0090433A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>{</w:t>
            </w:r>
            <w:proofErr w:type="spellStart"/>
            <w:r>
              <w:rPr>
                <w:rFonts w:ascii="Arial" w:hAnsi="Arial" w:cs="Arial"/>
                <w:spacing w:val="-2"/>
                <w:sz w:val="16"/>
                <w:szCs w:val="16"/>
              </w:rPr>
              <w:t>Ld</w:t>
            </w:r>
            <w:proofErr w:type="spellEnd"/>
            <w:r>
              <w:rPr>
                <w:rFonts w:ascii="Arial" w:hAnsi="Arial" w:cs="Arial"/>
                <w:spacing w:val="-2"/>
                <w:sz w:val="16"/>
                <w:szCs w:val="16"/>
              </w:rPr>
              <w:t>}</w:t>
            </w:r>
          </w:p>
        </w:tc>
        <w:tc>
          <w:tcPr>
            <w:tcW w:w="551" w:type="dxa"/>
            <w:gridSpan w:val="2"/>
            <w:shd w:val="clear" w:color="auto" w:fill="F2F2F2"/>
          </w:tcPr>
          <w:p w14:paraId="4C64BA83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shd w:val="clear" w:color="auto" w:fill="F2F2F2"/>
          </w:tcPr>
          <w:p w14:paraId="4F5412C0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F2F2F2"/>
          </w:tcPr>
          <w:p w14:paraId="67601D73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shd w:val="clear" w:color="auto" w:fill="F2F2F2"/>
          </w:tcPr>
          <w:p w14:paraId="6D56AC7A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2" w:type="dxa"/>
            <w:tcBorders>
              <w:right w:val="single" w:sz="12" w:space="0" w:color="000000"/>
            </w:tcBorders>
            <w:shd w:val="clear" w:color="auto" w:fill="F2F2F2"/>
          </w:tcPr>
          <w:p w14:paraId="3123AD25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40B642C7" w14:textId="383EC58F" w:rsidR="00B32912" w:rsidRPr="00383EEF" w:rsidRDefault="00B32912" w:rsidP="00CE279F">
            <w:pPr>
              <w:spacing w:after="0" w:line="180" w:lineRule="exact"/>
              <w:ind w:left="-85" w:right="-113"/>
              <w:rPr>
                <w:rFonts w:ascii="Arial" w:hAnsi="Arial" w:cs="Arial"/>
                <w:b/>
                <w:bCs/>
                <w:color w:val="FF0000"/>
                <w:spacing w:val="-2"/>
                <w:sz w:val="16"/>
                <w:szCs w:val="16"/>
              </w:rPr>
            </w:pPr>
          </w:p>
        </w:tc>
      </w:tr>
      <w:tr w:rsidR="00B32912" w:rsidRPr="00735CF7" w14:paraId="443D2C2D" w14:textId="77777777" w:rsidTr="000914BB">
        <w:trPr>
          <w:trHeight w:val="181"/>
          <w:jc w:val="center"/>
        </w:trPr>
        <w:tc>
          <w:tcPr>
            <w:tcW w:w="883" w:type="dxa"/>
            <w:tcBorders>
              <w:bottom w:val="single" w:sz="8" w:space="0" w:color="000000"/>
            </w:tcBorders>
          </w:tcPr>
          <w:p w14:paraId="691F6CD8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Progress</w:t>
            </w: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759F7F2B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4"/>
            <w:tcBorders>
              <w:bottom w:val="single" w:sz="8" w:space="0" w:color="000000"/>
            </w:tcBorders>
          </w:tcPr>
          <w:p w14:paraId="02DE999F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30B82C20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2481866B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180E8998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00C15414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13C33E2A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44347BE5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2C81CCBB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0A97FD80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03E4C9A2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tcBorders>
              <w:bottom w:val="single" w:sz="8" w:space="0" w:color="000000"/>
            </w:tcBorders>
            <w:shd w:val="clear" w:color="auto" w:fill="F2F2F2"/>
          </w:tcPr>
          <w:p w14:paraId="7B17ECD1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5FE50B21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2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F2F2F2"/>
          </w:tcPr>
          <w:p w14:paraId="70E8DEE8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0BC5608" w14:textId="77777777" w:rsidR="00B32912" w:rsidRPr="00735CF7" w:rsidRDefault="00B32912" w:rsidP="009B6107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B32912" w:rsidRPr="00735CF7" w14:paraId="0740EB2B" w14:textId="77777777" w:rsidTr="000914BB">
        <w:trPr>
          <w:jc w:val="center"/>
        </w:trPr>
        <w:tc>
          <w:tcPr>
            <w:tcW w:w="883" w:type="dxa"/>
            <w:tcBorders>
              <w:bottom w:val="single" w:sz="8" w:space="0" w:color="000000"/>
            </w:tcBorders>
          </w:tcPr>
          <w:p w14:paraId="79D487D2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Current</w:t>
            </w: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696B7C72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4"/>
            <w:tcBorders>
              <w:bottom w:val="single" w:sz="8" w:space="0" w:color="000000"/>
            </w:tcBorders>
          </w:tcPr>
          <w:p w14:paraId="5B9216AD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0E7CCEF5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651C33E4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05FF9616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392D7ED1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2166F3F1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05A91A21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435C1298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3E422A4F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0B5DF16B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tcBorders>
              <w:bottom w:val="single" w:sz="8" w:space="0" w:color="000000"/>
            </w:tcBorders>
            <w:shd w:val="clear" w:color="auto" w:fill="F2F2F2"/>
          </w:tcPr>
          <w:p w14:paraId="2E034BBF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4F7DA8DD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2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F2F2F2"/>
          </w:tcPr>
          <w:p w14:paraId="22C41542" w14:textId="77777777" w:rsidR="00B32912" w:rsidRPr="00735CF7" w:rsidRDefault="00B32912" w:rsidP="00E44555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77038D3" w14:textId="77777777" w:rsidR="00B32912" w:rsidRPr="00735CF7" w:rsidRDefault="00B32912" w:rsidP="009B6107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B32912" w:rsidRPr="00735CF7" w14:paraId="734D463E" w14:textId="77777777" w:rsidTr="00C13443">
        <w:trPr>
          <w:trHeight w:val="369"/>
          <w:jc w:val="center"/>
        </w:trPr>
        <w:tc>
          <w:tcPr>
            <w:tcW w:w="8598" w:type="dxa"/>
            <w:gridSpan w:val="41"/>
            <w:tcBorders>
              <w:left w:val="nil"/>
              <w:right w:val="single" w:sz="12" w:space="0" w:color="000000"/>
            </w:tcBorders>
          </w:tcPr>
          <w:p w14:paraId="0F14EAB6" w14:textId="77777777" w:rsidR="00E73E71" w:rsidRDefault="00B32912" w:rsidP="00C13443">
            <w:pPr>
              <w:spacing w:after="0" w:line="240" w:lineRule="auto"/>
              <w:ind w:left="-85" w:right="-113"/>
              <w:rPr>
                <w:rFonts w:ascii="Arial" w:hAnsi="Arial" w:cs="Arial"/>
                <w:b/>
                <w:color w:val="FF0000"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Abilities: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372"/>
            </w:tblGrid>
            <w:tr w:rsidR="00E73E71" w14:paraId="6BF00143" w14:textId="77777777" w:rsidTr="00A91744">
              <w:tc>
                <w:tcPr>
                  <w:tcW w:w="8372" w:type="dxa"/>
                </w:tcPr>
                <w:p w14:paraId="45626CAD" w14:textId="6EB49E22" w:rsidR="00E73E71" w:rsidRDefault="00E73E71" w:rsidP="00C13443">
                  <w:pPr>
                    <w:spacing w:after="0" w:line="240" w:lineRule="auto"/>
                    <w:ind w:right="-113"/>
                    <w:rPr>
                      <w:rFonts w:ascii="Arial" w:hAnsi="Arial" w:cs="Arial"/>
                      <w:b/>
                      <w:color w:val="FF0000"/>
                      <w:spacing w:val="-2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b/>
                      <w:color w:val="FF0000"/>
                      <w:spacing w:val="-2"/>
                      <w:sz w:val="16"/>
                      <w:szCs w:val="16"/>
                    </w:rPr>
                    <w:t>{HTML talents}</w:t>
                  </w:r>
                </w:p>
              </w:tc>
            </w:tr>
          </w:tbl>
          <w:p w14:paraId="608A9567" w14:textId="2C5FB522" w:rsidR="00B32912" w:rsidRPr="00735CF7" w:rsidRDefault="00B32912" w:rsidP="00C13443">
            <w:pPr>
              <w:spacing w:after="0" w:line="240" w:lineRule="auto"/>
              <w:ind w:left="-85" w:right="-113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Cs/>
                <w:spacing w:val="-2"/>
                <w:sz w:val="16"/>
                <w:szCs w:val="16"/>
              </w:rPr>
              <w:br/>
            </w:r>
            <w:r>
              <w:rPr>
                <w:rFonts w:ascii="Arial" w:hAnsi="Arial" w:cs="Arial"/>
                <w:bCs/>
                <w:spacing w:val="-2"/>
                <w:sz w:val="16"/>
                <w:szCs w:val="16"/>
              </w:rPr>
              <w:br/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F9286E1" w14:textId="77777777" w:rsidR="00B32912" w:rsidRPr="00735CF7" w:rsidRDefault="00B32912" w:rsidP="009B6107">
            <w:pPr>
              <w:spacing w:after="0"/>
              <w:ind w:left="-85" w:right="-113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</w:tr>
      <w:tr w:rsidR="00B32912" w:rsidRPr="00735CF7" w14:paraId="6CE8F2A1" w14:textId="77777777" w:rsidTr="00C1344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166"/>
          <w:jc w:val="center"/>
        </w:trPr>
        <w:tc>
          <w:tcPr>
            <w:tcW w:w="942" w:type="dxa"/>
            <w:gridSpan w:val="2"/>
            <w:vMerge w:val="restart"/>
          </w:tcPr>
          <w:p w14:paraId="768CB6ED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Location</w:t>
            </w:r>
          </w:p>
        </w:tc>
        <w:tc>
          <w:tcPr>
            <w:tcW w:w="834" w:type="dxa"/>
            <w:gridSpan w:val="6"/>
          </w:tcPr>
          <w:p w14:paraId="0F528C6D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L. Leg</w:t>
            </w:r>
          </w:p>
        </w:tc>
        <w:tc>
          <w:tcPr>
            <w:tcW w:w="960" w:type="dxa"/>
            <w:gridSpan w:val="7"/>
            <w:shd w:val="clear" w:color="auto" w:fill="D9D9D9"/>
          </w:tcPr>
          <w:p w14:paraId="6CE1DB7B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R. Leg</w:t>
            </w:r>
          </w:p>
        </w:tc>
        <w:tc>
          <w:tcPr>
            <w:tcW w:w="836" w:type="dxa"/>
            <w:gridSpan w:val="3"/>
          </w:tcPr>
          <w:p w14:paraId="2FADEC21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Groin</w:t>
            </w:r>
          </w:p>
        </w:tc>
        <w:tc>
          <w:tcPr>
            <w:tcW w:w="835" w:type="dxa"/>
            <w:gridSpan w:val="6"/>
            <w:shd w:val="clear" w:color="auto" w:fill="D9D9D9"/>
          </w:tcPr>
          <w:p w14:paraId="3E487DF0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L. Arm</w:t>
            </w:r>
          </w:p>
        </w:tc>
        <w:tc>
          <w:tcPr>
            <w:tcW w:w="835" w:type="dxa"/>
            <w:gridSpan w:val="5"/>
          </w:tcPr>
          <w:p w14:paraId="7E1432C1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R. Arm</w:t>
            </w:r>
          </w:p>
        </w:tc>
        <w:tc>
          <w:tcPr>
            <w:tcW w:w="836" w:type="dxa"/>
            <w:gridSpan w:val="5"/>
            <w:shd w:val="clear" w:color="auto" w:fill="D9D9D9"/>
          </w:tcPr>
          <w:p w14:paraId="67EC1CC2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Abdmn</w:t>
            </w:r>
            <w:proofErr w:type="spellEnd"/>
          </w:p>
        </w:tc>
        <w:tc>
          <w:tcPr>
            <w:tcW w:w="835" w:type="dxa"/>
            <w:gridSpan w:val="2"/>
          </w:tcPr>
          <w:p w14:paraId="6818280C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Chest</w:t>
            </w:r>
          </w:p>
        </w:tc>
        <w:tc>
          <w:tcPr>
            <w:tcW w:w="835" w:type="dxa"/>
            <w:gridSpan w:val="3"/>
            <w:shd w:val="clear" w:color="auto" w:fill="D9D9D9"/>
          </w:tcPr>
          <w:p w14:paraId="01C551F1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Head</w:t>
            </w:r>
          </w:p>
        </w:tc>
        <w:tc>
          <w:tcPr>
            <w:tcW w:w="850" w:type="dxa"/>
            <w:gridSpan w:val="2"/>
            <w:vMerge w:val="restart"/>
            <w:tcBorders>
              <w:right w:val="single" w:sz="12" w:space="0" w:color="000000"/>
            </w:tcBorders>
            <w:shd w:val="clear" w:color="auto" w:fill="auto"/>
          </w:tcPr>
          <w:p w14:paraId="09E54E84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Injury </w:t>
            </w:r>
          </w:p>
          <w:p w14:paraId="3D01C7C4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Total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8598250" w14:textId="77777777" w:rsidR="00B32912" w:rsidRPr="00735CF7" w:rsidRDefault="00B32912" w:rsidP="009B6107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</w:tr>
      <w:tr w:rsidR="00B32912" w:rsidRPr="00735CF7" w14:paraId="24021E29" w14:textId="77777777" w:rsidTr="00C1344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166"/>
          <w:jc w:val="center"/>
        </w:trPr>
        <w:tc>
          <w:tcPr>
            <w:tcW w:w="942" w:type="dxa"/>
            <w:gridSpan w:val="2"/>
            <w:vMerge/>
          </w:tcPr>
          <w:p w14:paraId="3FB0F3D6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  <w:tc>
          <w:tcPr>
            <w:tcW w:w="834" w:type="dxa"/>
            <w:gridSpan w:val="6"/>
          </w:tcPr>
          <w:p w14:paraId="02874192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1D221C">
              <w:rPr>
                <w:rFonts w:ascii="Arial" w:hAnsi="Arial" w:cs="Arial"/>
                <w:bCs/>
                <w:spacing w:val="-2"/>
                <w:sz w:val="14"/>
                <w:szCs w:val="14"/>
              </w:rPr>
              <w:t>1 - 15</w:t>
            </w:r>
          </w:p>
        </w:tc>
        <w:tc>
          <w:tcPr>
            <w:tcW w:w="960" w:type="dxa"/>
            <w:gridSpan w:val="7"/>
            <w:shd w:val="clear" w:color="auto" w:fill="D9D9D9"/>
          </w:tcPr>
          <w:p w14:paraId="19EB35F0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1D221C">
              <w:rPr>
                <w:rFonts w:ascii="Arial" w:hAnsi="Arial" w:cs="Arial"/>
                <w:bCs/>
                <w:spacing w:val="-2"/>
                <w:sz w:val="14"/>
                <w:szCs w:val="14"/>
              </w:rPr>
              <w:t>16 - 30</w:t>
            </w:r>
          </w:p>
        </w:tc>
        <w:tc>
          <w:tcPr>
            <w:tcW w:w="836" w:type="dxa"/>
            <w:gridSpan w:val="3"/>
          </w:tcPr>
          <w:p w14:paraId="6F80FEFF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31-35</w:t>
            </w:r>
          </w:p>
        </w:tc>
        <w:tc>
          <w:tcPr>
            <w:tcW w:w="835" w:type="dxa"/>
            <w:gridSpan w:val="6"/>
            <w:shd w:val="clear" w:color="auto" w:fill="D9D9D9"/>
          </w:tcPr>
          <w:p w14:paraId="42C36011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36-</w:t>
            </w:r>
            <w:r>
              <w:rPr>
                <w:rFonts w:ascii="Arial" w:hAnsi="Arial" w:cs="Arial"/>
                <w:spacing w:val="-2"/>
                <w:sz w:val="12"/>
                <w:szCs w:val="12"/>
              </w:rPr>
              <w:t>50</w:t>
            </w:r>
          </w:p>
        </w:tc>
        <w:tc>
          <w:tcPr>
            <w:tcW w:w="835" w:type="dxa"/>
            <w:gridSpan w:val="5"/>
          </w:tcPr>
          <w:p w14:paraId="5C494783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2"/>
                <w:szCs w:val="12"/>
              </w:rPr>
              <w:t>51-65</w:t>
            </w:r>
          </w:p>
        </w:tc>
        <w:tc>
          <w:tcPr>
            <w:tcW w:w="836" w:type="dxa"/>
            <w:gridSpan w:val="5"/>
            <w:shd w:val="clear" w:color="auto" w:fill="D9D9D9"/>
          </w:tcPr>
          <w:p w14:paraId="0249568B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66-80</w:t>
            </w:r>
          </w:p>
        </w:tc>
        <w:tc>
          <w:tcPr>
            <w:tcW w:w="835" w:type="dxa"/>
            <w:gridSpan w:val="2"/>
          </w:tcPr>
          <w:p w14:paraId="5289BFD4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81-95</w:t>
            </w:r>
          </w:p>
        </w:tc>
        <w:tc>
          <w:tcPr>
            <w:tcW w:w="835" w:type="dxa"/>
            <w:gridSpan w:val="3"/>
            <w:shd w:val="clear" w:color="auto" w:fill="D9D9D9"/>
          </w:tcPr>
          <w:p w14:paraId="0990FDBD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96-00</w:t>
            </w:r>
          </w:p>
        </w:tc>
        <w:tc>
          <w:tcPr>
            <w:tcW w:w="850" w:type="dxa"/>
            <w:gridSpan w:val="2"/>
            <w:vMerge/>
            <w:tcBorders>
              <w:right w:val="single" w:sz="12" w:space="0" w:color="000000"/>
            </w:tcBorders>
            <w:shd w:val="clear" w:color="auto" w:fill="auto"/>
          </w:tcPr>
          <w:p w14:paraId="1A62FE59" w14:textId="77777777" w:rsidR="00B32912" w:rsidRPr="00735CF7" w:rsidRDefault="00B32912" w:rsidP="00551116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2C46922" w14:textId="77777777" w:rsidR="00B32912" w:rsidRPr="00735CF7" w:rsidRDefault="00B32912" w:rsidP="00551116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</w:tr>
      <w:tr w:rsidR="00B32912" w:rsidRPr="00735CF7" w14:paraId="01D5D8ED" w14:textId="77777777" w:rsidTr="00C1344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200"/>
          <w:jc w:val="center"/>
        </w:trPr>
        <w:tc>
          <w:tcPr>
            <w:tcW w:w="942" w:type="dxa"/>
            <w:gridSpan w:val="2"/>
          </w:tcPr>
          <w:p w14:paraId="004BD873" w14:textId="77777777" w:rsidR="00B32912" w:rsidRPr="00735CF7" w:rsidRDefault="00B32912" w:rsidP="002C4B4C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Armour</w:t>
            </w:r>
          </w:p>
        </w:tc>
        <w:tc>
          <w:tcPr>
            <w:tcW w:w="834" w:type="dxa"/>
            <w:gridSpan w:val="6"/>
          </w:tcPr>
          <w:p w14:paraId="78BB672D" w14:textId="77777777" w:rsidR="00B32912" w:rsidRPr="00735CF7" w:rsidRDefault="00B32912" w:rsidP="00E44555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960" w:type="dxa"/>
            <w:gridSpan w:val="7"/>
            <w:shd w:val="clear" w:color="auto" w:fill="D9D9D9"/>
          </w:tcPr>
          <w:p w14:paraId="48721A6A" w14:textId="77777777" w:rsidR="00B32912" w:rsidRPr="00735CF7" w:rsidRDefault="00B32912" w:rsidP="00E44555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3"/>
          </w:tcPr>
          <w:p w14:paraId="5C6C407A" w14:textId="77777777" w:rsidR="00B32912" w:rsidRPr="00735CF7" w:rsidRDefault="00B32912" w:rsidP="00E44555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6"/>
            <w:shd w:val="clear" w:color="auto" w:fill="D9D9D9"/>
          </w:tcPr>
          <w:p w14:paraId="3FF27EB5" w14:textId="77777777" w:rsidR="00B32912" w:rsidRPr="00735CF7" w:rsidRDefault="00B32912" w:rsidP="00E44555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5"/>
          </w:tcPr>
          <w:p w14:paraId="54F3BF4B" w14:textId="77777777" w:rsidR="00B32912" w:rsidRPr="00735CF7" w:rsidRDefault="00B32912" w:rsidP="00E44555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5"/>
            <w:shd w:val="clear" w:color="auto" w:fill="D9D9D9"/>
          </w:tcPr>
          <w:p w14:paraId="25FE7C69" w14:textId="77777777" w:rsidR="00B32912" w:rsidRPr="00735CF7" w:rsidRDefault="00B32912" w:rsidP="00E44555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2"/>
          </w:tcPr>
          <w:p w14:paraId="2EF78BA8" w14:textId="77777777" w:rsidR="00B32912" w:rsidRPr="00735CF7" w:rsidRDefault="00B32912" w:rsidP="00E44555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3"/>
            <w:shd w:val="clear" w:color="auto" w:fill="D9D9D9"/>
          </w:tcPr>
          <w:p w14:paraId="69B578C1" w14:textId="77777777" w:rsidR="00B32912" w:rsidRPr="00735CF7" w:rsidRDefault="00B32912" w:rsidP="00E44555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vMerge w:val="restart"/>
            <w:tcBorders>
              <w:right w:val="single" w:sz="12" w:space="0" w:color="000000"/>
            </w:tcBorders>
            <w:shd w:val="clear" w:color="auto" w:fill="auto"/>
          </w:tcPr>
          <w:p w14:paraId="71E68450" w14:textId="77777777" w:rsidR="00B32912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</w:p>
          <w:p w14:paraId="336EE919" w14:textId="77777777" w:rsidR="00B32912" w:rsidRPr="007310C8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       </w:t>
            </w:r>
            <w:r w:rsidRPr="007310C8"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 xml:space="preserve"> 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0F13D9F" w14:textId="77777777" w:rsidR="00B32912" w:rsidRPr="00735CF7" w:rsidRDefault="00B32912" w:rsidP="009B6107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B32912" w:rsidRPr="00735CF7" w14:paraId="3C499612" w14:textId="77777777" w:rsidTr="00C1344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90"/>
          <w:jc w:val="center"/>
        </w:trPr>
        <w:tc>
          <w:tcPr>
            <w:tcW w:w="942" w:type="dxa"/>
            <w:gridSpan w:val="2"/>
          </w:tcPr>
          <w:p w14:paraId="03EFBF9D" w14:textId="77777777" w:rsidR="00B32912" w:rsidRPr="00735CF7" w:rsidRDefault="00B32912" w:rsidP="002C4B4C">
            <w:pPr>
              <w:spacing w:before="20" w:after="8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Injury Lvl</w:t>
            </w:r>
          </w:p>
        </w:tc>
        <w:tc>
          <w:tcPr>
            <w:tcW w:w="834" w:type="dxa"/>
            <w:gridSpan w:val="6"/>
          </w:tcPr>
          <w:p w14:paraId="1F969067" w14:textId="77777777" w:rsidR="00B32912" w:rsidRPr="00735CF7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960" w:type="dxa"/>
            <w:gridSpan w:val="7"/>
            <w:shd w:val="clear" w:color="auto" w:fill="D9D9D9"/>
          </w:tcPr>
          <w:p w14:paraId="6E2E89E3" w14:textId="77777777" w:rsidR="00B32912" w:rsidRPr="00735CF7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3"/>
          </w:tcPr>
          <w:p w14:paraId="0A6CA930" w14:textId="77777777" w:rsidR="00B32912" w:rsidRPr="00735CF7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6"/>
            <w:shd w:val="clear" w:color="auto" w:fill="D9D9D9"/>
          </w:tcPr>
          <w:p w14:paraId="05A35EE6" w14:textId="77777777" w:rsidR="00B32912" w:rsidRPr="00735CF7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5"/>
          </w:tcPr>
          <w:p w14:paraId="677C4377" w14:textId="77777777" w:rsidR="00B32912" w:rsidRPr="00735CF7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5"/>
            <w:shd w:val="clear" w:color="auto" w:fill="D9D9D9"/>
          </w:tcPr>
          <w:p w14:paraId="253528FD" w14:textId="77777777" w:rsidR="00B32912" w:rsidRPr="00735CF7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2"/>
          </w:tcPr>
          <w:p w14:paraId="037235F3" w14:textId="77777777" w:rsidR="00B32912" w:rsidRPr="00735CF7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3"/>
            <w:shd w:val="clear" w:color="auto" w:fill="D9D9D9"/>
          </w:tcPr>
          <w:p w14:paraId="4F8C5C0E" w14:textId="77777777" w:rsidR="00B32912" w:rsidRPr="00735CF7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vMerge/>
            <w:tcBorders>
              <w:right w:val="single" w:sz="12" w:space="0" w:color="000000"/>
            </w:tcBorders>
            <w:shd w:val="clear" w:color="auto" w:fill="auto"/>
          </w:tcPr>
          <w:p w14:paraId="56B46871" w14:textId="77777777" w:rsidR="00B32912" w:rsidRPr="00735CF7" w:rsidRDefault="00B32912" w:rsidP="00E44555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2178B58" w14:textId="77777777" w:rsidR="00B32912" w:rsidRPr="00735CF7" w:rsidRDefault="00B32912" w:rsidP="009B6107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B32912" w:rsidRPr="00735CF7" w14:paraId="193E0567" w14:textId="77777777" w:rsidTr="00F71213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val="50"/>
          <w:jc w:val="center"/>
        </w:trPr>
        <w:tc>
          <w:tcPr>
            <w:tcW w:w="1096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6E0F07FA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br w:type="page"/>
            </w: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br w:type="page"/>
            </w: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Firearm</w:t>
            </w:r>
          </w:p>
        </w:tc>
        <w:tc>
          <w:tcPr>
            <w:tcW w:w="43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51B2010C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Type</w:t>
            </w:r>
          </w:p>
        </w:tc>
        <w:tc>
          <w:tcPr>
            <w:tcW w:w="34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34DF13AF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Rng</w:t>
            </w:r>
            <w:proofErr w:type="spellEnd"/>
          </w:p>
        </w:tc>
        <w:tc>
          <w:tcPr>
            <w:tcW w:w="725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6D02F0BF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Mode</w:t>
            </w:r>
          </w:p>
        </w:tc>
        <w:tc>
          <w:tcPr>
            <w:tcW w:w="44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24DAB6DD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Acc</w:t>
            </w:r>
          </w:p>
        </w:tc>
        <w:tc>
          <w:tcPr>
            <w:tcW w:w="597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75A61047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Dam</w:t>
            </w:r>
            <w:r>
              <w:rPr>
                <w:rFonts w:ascii="Arial" w:hAnsi="Arial" w:cs="Arial"/>
                <w:b/>
                <w:spacing w:val="-2"/>
                <w:sz w:val="12"/>
                <w:szCs w:val="12"/>
              </w:rPr>
              <w:t>age</w:t>
            </w:r>
          </w:p>
        </w:tc>
        <w:tc>
          <w:tcPr>
            <w:tcW w:w="77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7ECB6561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>
              <w:rPr>
                <w:rFonts w:ascii="Arial" w:hAnsi="Arial" w:cs="Arial"/>
                <w:b/>
                <w:spacing w:val="-2"/>
                <w:sz w:val="12"/>
                <w:szCs w:val="12"/>
              </w:rPr>
              <w:t>Shots</w:t>
            </w:r>
          </w:p>
        </w:tc>
        <w:tc>
          <w:tcPr>
            <w:tcW w:w="33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5BFD4887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Rld</w:t>
            </w:r>
            <w:proofErr w:type="spellEnd"/>
          </w:p>
        </w:tc>
        <w:tc>
          <w:tcPr>
            <w:tcW w:w="44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1ED43A7D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Enc</w:t>
            </w:r>
          </w:p>
        </w:tc>
        <w:tc>
          <w:tcPr>
            <w:tcW w:w="66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4ED47FE9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 xml:space="preserve"># </w:t>
            </w:r>
            <w:proofErr w:type="spellStart"/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Rld</w:t>
            </w:r>
            <w:proofErr w:type="spellEnd"/>
          </w:p>
        </w:tc>
        <w:tc>
          <w:tcPr>
            <w:tcW w:w="2770" w:type="dxa"/>
            <w:gridSpan w:val="9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D9D9D9"/>
          </w:tcPr>
          <w:p w14:paraId="493BF7D1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Special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 w14:paraId="1C9EF587" w14:textId="77777777" w:rsidR="00B32912" w:rsidRPr="00735CF7" w:rsidRDefault="00B32912" w:rsidP="009B6107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</w:p>
        </w:tc>
      </w:tr>
      <w:tr w:rsidR="00B32912" w:rsidRPr="00735CF7" w14:paraId="34EEABFE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4"/>
          <w:jc w:val="center"/>
        </w:trPr>
        <w:tc>
          <w:tcPr>
            <w:tcW w:w="1096" w:type="dxa"/>
            <w:gridSpan w:val="4"/>
            <w:tcBorders>
              <w:top w:val="single" w:sz="12" w:space="0" w:color="auto"/>
            </w:tcBorders>
            <w:vAlign w:val="center"/>
          </w:tcPr>
          <w:p w14:paraId="7B61ED39" w14:textId="77777777" w:rsidR="00B32912" w:rsidRPr="00B46F91" w:rsidRDefault="00B32912" w:rsidP="00310D69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5"/>
                <w:szCs w:val="15"/>
              </w:rPr>
            </w:pPr>
            <w:r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</w:p>
        </w:tc>
        <w:tc>
          <w:tcPr>
            <w:tcW w:w="430" w:type="dxa"/>
            <w:gridSpan w:val="3"/>
            <w:tcBorders>
              <w:top w:val="single" w:sz="12" w:space="0" w:color="auto"/>
            </w:tcBorders>
            <w:vAlign w:val="center"/>
          </w:tcPr>
          <w:p w14:paraId="76D6955F" w14:textId="77777777" w:rsidR="00B32912" w:rsidRPr="00735CF7" w:rsidRDefault="00B32912" w:rsidP="00310D69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single" w:sz="12" w:space="0" w:color="auto"/>
            </w:tcBorders>
            <w:vAlign w:val="center"/>
          </w:tcPr>
          <w:p w14:paraId="212D4C7C" w14:textId="77777777" w:rsidR="00B32912" w:rsidRPr="00735CF7" w:rsidRDefault="00B32912" w:rsidP="00310D69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25" w:type="dxa"/>
            <w:gridSpan w:val="4"/>
            <w:tcBorders>
              <w:top w:val="single" w:sz="12" w:space="0" w:color="auto"/>
            </w:tcBorders>
            <w:vAlign w:val="center"/>
          </w:tcPr>
          <w:p w14:paraId="61DBE4F8" w14:textId="77777777" w:rsidR="00B32912" w:rsidRPr="00735CF7" w:rsidRDefault="00B32912" w:rsidP="00310D69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440" w:type="dxa"/>
            <w:gridSpan w:val="3"/>
            <w:tcBorders>
              <w:top w:val="single" w:sz="12" w:space="0" w:color="auto"/>
            </w:tcBorders>
            <w:vAlign w:val="center"/>
          </w:tcPr>
          <w:p w14:paraId="4BEBF993" w14:textId="77777777" w:rsidR="00B32912" w:rsidRPr="00F71213" w:rsidRDefault="00B32912" w:rsidP="00310D69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10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12" w:space="0" w:color="auto"/>
            </w:tcBorders>
            <w:vAlign w:val="center"/>
          </w:tcPr>
          <w:p w14:paraId="36D2636E" w14:textId="77777777" w:rsidR="00B32912" w:rsidRPr="00735CF7" w:rsidRDefault="00B32912" w:rsidP="00310D69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403D436F" w14:textId="77777777" w:rsidR="00B32912" w:rsidRPr="00735CF7" w:rsidRDefault="00B32912" w:rsidP="00310D69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0950D650" w14:textId="77777777" w:rsidR="00B32912" w:rsidRPr="00735CF7" w:rsidRDefault="00B32912" w:rsidP="00310D69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gridSpan w:val="3"/>
            <w:tcBorders>
              <w:top w:val="single" w:sz="12" w:space="0" w:color="auto"/>
            </w:tcBorders>
            <w:vAlign w:val="center"/>
          </w:tcPr>
          <w:p w14:paraId="7D3A7E7F" w14:textId="77777777" w:rsidR="00B32912" w:rsidRPr="00735CF7" w:rsidRDefault="00B32912" w:rsidP="00310D69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12" w:space="0" w:color="auto"/>
            </w:tcBorders>
            <w:vAlign w:val="center"/>
          </w:tcPr>
          <w:p w14:paraId="4813BA42" w14:textId="77777777" w:rsidR="00B32912" w:rsidRPr="00735CF7" w:rsidRDefault="00B32912" w:rsidP="00310D69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   </w:t>
            </w:r>
          </w:p>
        </w:tc>
        <w:tc>
          <w:tcPr>
            <w:tcW w:w="33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7DD5403" w14:textId="77777777" w:rsidR="00B32912" w:rsidRPr="00735CF7" w:rsidRDefault="00B32912" w:rsidP="00310D69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0ECCF5B" w14:textId="77777777" w:rsidR="00B32912" w:rsidRPr="00735CF7" w:rsidRDefault="00B32912" w:rsidP="00310D69">
            <w:pPr>
              <w:spacing w:after="0" w:line="240" w:lineRule="auto"/>
              <w:ind w:right="-113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6"/>
                <w:szCs w:val="16"/>
              </w:rPr>
              <w:t xml:space="preserve">/ </w:t>
            </w:r>
          </w:p>
        </w:tc>
        <w:tc>
          <w:tcPr>
            <w:tcW w:w="2770" w:type="dxa"/>
            <w:gridSpan w:val="9"/>
            <w:tcBorders>
              <w:top w:val="single" w:sz="12" w:space="0" w:color="auto"/>
              <w:bottom w:val="single" w:sz="8" w:space="0" w:color="auto"/>
              <w:right w:val="single" w:sz="12" w:space="0" w:color="000000"/>
            </w:tcBorders>
            <w:vAlign w:val="center"/>
          </w:tcPr>
          <w:p w14:paraId="57DBAED9" w14:textId="77777777" w:rsidR="00B32912" w:rsidRPr="00735CF7" w:rsidRDefault="00B32912" w:rsidP="00310D69">
            <w:pPr>
              <w:spacing w:after="0" w:line="160" w:lineRule="exact"/>
              <w:ind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1CF9E0A" w14:textId="77777777" w:rsidR="00B32912" w:rsidRPr="00735CF7" w:rsidRDefault="00B32912" w:rsidP="00310D69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B32912" w:rsidRPr="00735CF7" w14:paraId="7CF132E6" w14:textId="77777777" w:rsidTr="00310D69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8"/>
          <w:jc w:val="center"/>
        </w:trPr>
        <w:tc>
          <w:tcPr>
            <w:tcW w:w="1096" w:type="dxa"/>
            <w:gridSpan w:val="4"/>
            <w:vAlign w:val="center"/>
          </w:tcPr>
          <w:p w14:paraId="4348F841" w14:textId="77777777" w:rsidR="00B32912" w:rsidRPr="00735CF7" w:rsidRDefault="00B32912" w:rsidP="00BF11BE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30" w:type="dxa"/>
            <w:gridSpan w:val="3"/>
            <w:vAlign w:val="center"/>
          </w:tcPr>
          <w:p w14:paraId="6168AC4E" w14:textId="77777777" w:rsidR="00B32912" w:rsidRPr="00735CF7" w:rsidRDefault="00B32912" w:rsidP="00BF11BE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14:paraId="07A70C3F" w14:textId="77777777" w:rsidR="00B32912" w:rsidRPr="00735CF7" w:rsidRDefault="00B32912" w:rsidP="00BF11BE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25" w:type="dxa"/>
            <w:gridSpan w:val="4"/>
            <w:vAlign w:val="center"/>
          </w:tcPr>
          <w:p w14:paraId="2E8D938C" w14:textId="77777777" w:rsidR="00B32912" w:rsidRPr="00735CF7" w:rsidRDefault="00B32912" w:rsidP="00BF11BE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440" w:type="dxa"/>
            <w:gridSpan w:val="3"/>
            <w:vAlign w:val="center"/>
          </w:tcPr>
          <w:p w14:paraId="0862205A" w14:textId="77777777" w:rsidR="00B32912" w:rsidRPr="00F71213" w:rsidRDefault="00B32912" w:rsidP="00BF11BE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10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vAlign w:val="center"/>
          </w:tcPr>
          <w:p w14:paraId="377FE2E7" w14:textId="77777777" w:rsidR="00B32912" w:rsidRPr="00735CF7" w:rsidRDefault="00B32912" w:rsidP="00BF11BE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0309953" w14:textId="77777777" w:rsidR="00B32912" w:rsidRPr="00735CF7" w:rsidRDefault="00B32912" w:rsidP="00BF11BE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376E417" w14:textId="77777777" w:rsidR="00B32912" w:rsidRPr="00735CF7" w:rsidRDefault="00B32912" w:rsidP="00BF11BE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gridSpan w:val="3"/>
            <w:vAlign w:val="center"/>
          </w:tcPr>
          <w:p w14:paraId="2318FF27" w14:textId="77777777" w:rsidR="00B32912" w:rsidRPr="00735CF7" w:rsidRDefault="00B32912" w:rsidP="00BF11BE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vAlign w:val="center"/>
          </w:tcPr>
          <w:p w14:paraId="110148DF" w14:textId="77777777" w:rsidR="00B32912" w:rsidRPr="00735CF7" w:rsidRDefault="00B32912" w:rsidP="00BF11BE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9555459" w14:textId="77777777" w:rsidR="00B32912" w:rsidRPr="00735CF7" w:rsidRDefault="00B32912" w:rsidP="00BF11BE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991C328" w14:textId="77777777" w:rsidR="00B32912" w:rsidRPr="00735CF7" w:rsidRDefault="00B32912" w:rsidP="00BF11BE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6"/>
                <w:szCs w:val="16"/>
              </w:rPr>
              <w:t xml:space="preserve">/ </w:t>
            </w:r>
          </w:p>
        </w:tc>
        <w:tc>
          <w:tcPr>
            <w:tcW w:w="2770" w:type="dxa"/>
            <w:gridSpan w:val="9"/>
            <w:tcBorders>
              <w:top w:val="single" w:sz="8" w:space="0" w:color="auto"/>
              <w:bottom w:val="single" w:sz="8" w:space="0" w:color="auto"/>
              <w:right w:val="single" w:sz="12" w:space="0" w:color="000000"/>
            </w:tcBorders>
            <w:vAlign w:val="center"/>
          </w:tcPr>
          <w:p w14:paraId="47F8B3DE" w14:textId="77777777" w:rsidR="00B32912" w:rsidRPr="00735CF7" w:rsidRDefault="00B32912" w:rsidP="00BF11BE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B19196D" w14:textId="77777777" w:rsidR="00B32912" w:rsidRPr="00735CF7" w:rsidRDefault="00B32912" w:rsidP="00BF11BE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B32912" w:rsidRPr="00735CF7" w14:paraId="0C58BA2F" w14:textId="77777777" w:rsidTr="00C134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  <w:jc w:val="center"/>
        </w:trPr>
        <w:tc>
          <w:tcPr>
            <w:tcW w:w="95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/>
          </w:tcPr>
          <w:p w14:paraId="4C3AAC9F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Melee</w:t>
            </w:r>
          </w:p>
        </w:tc>
        <w:tc>
          <w:tcPr>
            <w:tcW w:w="45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01FD2E66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Rch</w:t>
            </w:r>
            <w:proofErr w:type="spellEnd"/>
          </w:p>
        </w:tc>
        <w:tc>
          <w:tcPr>
            <w:tcW w:w="754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68E9C257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Dam</w:t>
            </w:r>
          </w:p>
        </w:tc>
        <w:tc>
          <w:tcPr>
            <w:tcW w:w="51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6AD161CA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PP</w:t>
            </w:r>
          </w:p>
        </w:tc>
        <w:tc>
          <w:tcPr>
            <w:tcW w:w="1812" w:type="dxa"/>
            <w:gridSpan w:val="11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7DA17F96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Special</w:t>
            </w:r>
          </w:p>
        </w:tc>
        <w:tc>
          <w:tcPr>
            <w:tcW w:w="4114" w:type="dxa"/>
            <w:gridSpan w:val="1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D9D9D9"/>
          </w:tcPr>
          <w:p w14:paraId="37A88B6A" w14:textId="77777777" w:rsidR="00B32912" w:rsidRPr="00735CF7" w:rsidRDefault="00B32912" w:rsidP="002C4B4C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Other Equipment/Bionics/Etc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 w14:paraId="57F926F7" w14:textId="77777777" w:rsidR="00B32912" w:rsidRPr="00735CF7" w:rsidRDefault="00B32912" w:rsidP="009B6107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</w:p>
        </w:tc>
      </w:tr>
      <w:tr w:rsidR="0081566D" w:rsidRPr="00735CF7" w14:paraId="6516E5D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28"/>
          <w:jc w:val="center"/>
        </w:trPr>
        <w:tc>
          <w:tcPr>
            <w:tcW w:w="952" w:type="dxa"/>
            <w:gridSpan w:val="3"/>
            <w:tcBorders>
              <w:left w:val="single" w:sz="12" w:space="0" w:color="auto"/>
            </w:tcBorders>
            <w:vAlign w:val="center"/>
          </w:tcPr>
          <w:p w14:paraId="42EB587E" w14:textId="77777777" w:rsidR="0081566D" w:rsidRPr="00735CF7" w:rsidRDefault="0081566D" w:rsidP="009B6107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w w:val="80"/>
                <w:sz w:val="16"/>
                <w:szCs w:val="16"/>
              </w:rPr>
            </w:pPr>
          </w:p>
        </w:tc>
        <w:tc>
          <w:tcPr>
            <w:tcW w:w="452" w:type="dxa"/>
            <w:gridSpan w:val="2"/>
            <w:vAlign w:val="center"/>
          </w:tcPr>
          <w:p w14:paraId="59AEB52F" w14:textId="77777777" w:rsidR="0081566D" w:rsidRPr="00735CF7" w:rsidRDefault="0081566D" w:rsidP="009B6107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54" w:type="dxa"/>
            <w:gridSpan w:val="6"/>
            <w:vAlign w:val="center"/>
          </w:tcPr>
          <w:p w14:paraId="1E69BCFE" w14:textId="77777777" w:rsidR="0081566D" w:rsidRPr="00735CF7" w:rsidRDefault="0081566D" w:rsidP="009B6107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514" w:type="dxa"/>
            <w:gridSpan w:val="3"/>
            <w:vAlign w:val="center"/>
          </w:tcPr>
          <w:p w14:paraId="59842BD9" w14:textId="77777777" w:rsidR="0081566D" w:rsidRPr="00735CF7" w:rsidRDefault="0081566D" w:rsidP="009B6107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1812" w:type="dxa"/>
            <w:gridSpan w:val="11"/>
            <w:tcBorders>
              <w:right w:val="single" w:sz="12" w:space="0" w:color="auto"/>
            </w:tcBorders>
            <w:vAlign w:val="center"/>
          </w:tcPr>
          <w:p w14:paraId="3E92F9ED" w14:textId="77777777" w:rsidR="0081566D" w:rsidRPr="00735CF7" w:rsidRDefault="0081566D" w:rsidP="009B6107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114" w:type="dxa"/>
            <w:gridSpan w:val="1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000000"/>
            </w:tcBorders>
          </w:tcPr>
          <w:p w14:paraId="278AC7A0" w14:textId="77777777" w:rsidR="0081566D" w:rsidRPr="00735CF7" w:rsidRDefault="0081566D" w:rsidP="009B6107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2190664" w14:textId="77777777" w:rsidR="0081566D" w:rsidRPr="00735CF7" w:rsidRDefault="0081566D" w:rsidP="009B6107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0A041F6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28"/>
          <w:jc w:val="center"/>
        </w:trPr>
        <w:tc>
          <w:tcPr>
            <w:tcW w:w="952" w:type="dxa"/>
            <w:gridSpan w:val="3"/>
            <w:tcBorders>
              <w:left w:val="single" w:sz="12" w:space="0" w:color="auto"/>
            </w:tcBorders>
            <w:vAlign w:val="center"/>
          </w:tcPr>
          <w:p w14:paraId="3A7B8BAC" w14:textId="77777777" w:rsidR="0081566D" w:rsidRPr="00735CF7" w:rsidRDefault="0081566D" w:rsidP="009B6107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w w:val="80"/>
                <w:sz w:val="16"/>
                <w:szCs w:val="16"/>
              </w:rPr>
            </w:pPr>
          </w:p>
        </w:tc>
        <w:tc>
          <w:tcPr>
            <w:tcW w:w="452" w:type="dxa"/>
            <w:gridSpan w:val="2"/>
            <w:vAlign w:val="center"/>
          </w:tcPr>
          <w:p w14:paraId="30AA0BEB" w14:textId="77777777" w:rsidR="0081566D" w:rsidRPr="00735CF7" w:rsidRDefault="0081566D" w:rsidP="009B6107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54" w:type="dxa"/>
            <w:gridSpan w:val="6"/>
            <w:vAlign w:val="center"/>
          </w:tcPr>
          <w:p w14:paraId="06980653" w14:textId="77777777" w:rsidR="0081566D" w:rsidRPr="00735CF7" w:rsidRDefault="0081566D" w:rsidP="009B6107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514" w:type="dxa"/>
            <w:gridSpan w:val="3"/>
            <w:vAlign w:val="center"/>
          </w:tcPr>
          <w:p w14:paraId="11374A5D" w14:textId="77777777" w:rsidR="0081566D" w:rsidRPr="00735CF7" w:rsidRDefault="0081566D" w:rsidP="009B6107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1812" w:type="dxa"/>
            <w:gridSpan w:val="11"/>
            <w:tcBorders>
              <w:right w:val="single" w:sz="12" w:space="0" w:color="auto"/>
            </w:tcBorders>
            <w:vAlign w:val="center"/>
          </w:tcPr>
          <w:p w14:paraId="112C8BB5" w14:textId="77777777" w:rsidR="0081566D" w:rsidRPr="00735CF7" w:rsidRDefault="0081566D" w:rsidP="009B6107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114" w:type="dxa"/>
            <w:gridSpan w:val="16"/>
            <w:vMerge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74F861E3" w14:textId="77777777" w:rsidR="0081566D" w:rsidRPr="00735CF7" w:rsidRDefault="0081566D" w:rsidP="009B6107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7D03813" w14:textId="77777777" w:rsidR="0081566D" w:rsidRPr="00735CF7" w:rsidRDefault="0081566D" w:rsidP="009B6107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</w:tbl>
    <w:p w14:paraId="5B364913" w14:textId="77777777" w:rsidR="00C13443" w:rsidRDefault="00C13443" w:rsidP="00E44555">
      <w:pPr>
        <w:spacing w:after="0" w:line="40" w:lineRule="exact"/>
        <w:ind w:left="-85" w:right="-113"/>
        <w:rPr>
          <w:rFonts w:ascii="Arial" w:hAnsi="Arial" w:cs="Arial"/>
          <w:b/>
          <w:spacing w:val="-2"/>
        </w:rPr>
      </w:pPr>
    </w:p>
    <w:p w14:paraId="4C9E4BBF" w14:textId="77777777" w:rsidR="00771127" w:rsidRDefault="00771127" w:rsidP="00771127">
      <w:pPr>
        <w:spacing w:after="0" w:line="40" w:lineRule="exact"/>
        <w:ind w:left="-85" w:right="-113"/>
        <w:rPr>
          <w:rFonts w:ascii="Arial" w:hAnsi="Arial" w:cs="Arial"/>
          <w:b/>
          <w:spacing w:val="-2"/>
        </w:rPr>
      </w:pPr>
    </w:p>
    <w:p w14:paraId="6FCCC32A" w14:textId="77777777" w:rsidR="0081566D" w:rsidRPr="00735CF7" w:rsidRDefault="00362849" w:rsidP="0081566D">
      <w:pPr>
        <w:spacing w:after="0" w:line="220" w:lineRule="exact"/>
        <w:ind w:right="-113"/>
        <w:rPr>
          <w:rFonts w:ascii="Arial" w:hAnsi="Arial" w:cs="Arial"/>
          <w:b/>
          <w:spacing w:val="-2"/>
          <w:sz w:val="24"/>
          <w:szCs w:val="24"/>
        </w:rPr>
      </w:pPr>
      <w:r>
        <w:rPr>
          <w:rFonts w:ascii="Arial" w:hAnsi="Arial" w:cs="Arial"/>
          <w:b/>
          <w:spacing w:val="-2"/>
        </w:rPr>
        <w:br/>
      </w:r>
      <w:r w:rsidR="0081566D">
        <w:rPr>
          <w:rFonts w:ascii="Arial" w:hAnsi="Arial" w:cs="Arial"/>
          <w:b/>
          <w:color w:val="FF0000"/>
          <w:spacing w:val="-2"/>
          <w:sz w:val="24"/>
          <w:szCs w:val="24"/>
        </w:rPr>
        <w:t>Name</w:t>
      </w:r>
      <w:r w:rsidR="0081566D">
        <w:rPr>
          <w:rFonts w:ascii="Arial" w:hAnsi="Arial" w:cs="Arial"/>
          <w:b/>
          <w:spacing w:val="-2"/>
          <w:sz w:val="24"/>
          <w:szCs w:val="24"/>
        </w:rPr>
        <w:t xml:space="preserve"> (</w:t>
      </w:r>
      <w:proofErr w:type="spellStart"/>
      <w:r w:rsidR="0081566D" w:rsidRPr="003703CC">
        <w:rPr>
          <w:rFonts w:ascii="Arial" w:hAnsi="Arial" w:cs="Arial"/>
          <w:bCs/>
          <w:spacing w:val="-2"/>
          <w:sz w:val="24"/>
          <w:szCs w:val="24"/>
        </w:rPr>
        <w:t>A</w:t>
      </w:r>
      <w:r w:rsidR="0081566D">
        <w:rPr>
          <w:rFonts w:ascii="Arial" w:hAnsi="Arial" w:cs="Arial"/>
          <w:bCs/>
          <w:spacing w:val="-2"/>
          <w:sz w:val="24"/>
          <w:szCs w:val="24"/>
        </w:rPr>
        <w:t>rchtype</w:t>
      </w:r>
      <w:proofErr w:type="spellEnd"/>
      <w:r w:rsidR="0081566D" w:rsidRPr="003703CC">
        <w:rPr>
          <w:rFonts w:ascii="Arial" w:hAnsi="Arial" w:cs="Arial"/>
          <w:bCs/>
          <w:spacing w:val="-2"/>
          <w:sz w:val="24"/>
          <w:szCs w:val="24"/>
        </w:rPr>
        <w:t xml:space="preserve">, </w:t>
      </w:r>
      <w:r w:rsidR="0081566D">
        <w:rPr>
          <w:rFonts w:ascii="Arial" w:hAnsi="Arial" w:cs="Arial"/>
          <w:bCs/>
          <w:spacing w:val="-2"/>
          <w:sz w:val="24"/>
          <w:szCs w:val="24"/>
        </w:rPr>
        <w:t>Subtype, Role, Alignment</w:t>
      </w:r>
      <w:r w:rsidR="0081566D">
        <w:rPr>
          <w:rFonts w:ascii="Arial" w:hAnsi="Arial" w:cs="Arial"/>
          <w:b/>
          <w:spacing w:val="-2"/>
          <w:sz w:val="24"/>
          <w:szCs w:val="24"/>
        </w:rPr>
        <w:t>)</w:t>
      </w:r>
    </w:p>
    <w:tbl>
      <w:tblPr>
        <w:tblW w:w="1111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59"/>
        <w:gridCol w:w="10"/>
        <w:gridCol w:w="144"/>
        <w:gridCol w:w="308"/>
        <w:gridCol w:w="30"/>
        <w:gridCol w:w="92"/>
        <w:gridCol w:w="250"/>
        <w:gridCol w:w="90"/>
        <w:gridCol w:w="119"/>
        <w:gridCol w:w="173"/>
        <w:gridCol w:w="378"/>
        <w:gridCol w:w="55"/>
        <w:gridCol w:w="81"/>
        <w:gridCol w:w="64"/>
        <w:gridCol w:w="295"/>
        <w:gridCol w:w="56"/>
        <w:gridCol w:w="485"/>
        <w:gridCol w:w="56"/>
        <w:gridCol w:w="10"/>
        <w:gridCol w:w="320"/>
        <w:gridCol w:w="231"/>
        <w:gridCol w:w="209"/>
        <w:gridCol w:w="9"/>
        <w:gridCol w:w="77"/>
        <w:gridCol w:w="244"/>
        <w:gridCol w:w="12"/>
        <w:gridCol w:w="428"/>
        <w:gridCol w:w="74"/>
        <w:gridCol w:w="49"/>
        <w:gridCol w:w="207"/>
        <w:gridCol w:w="330"/>
        <w:gridCol w:w="14"/>
        <w:gridCol w:w="236"/>
        <w:gridCol w:w="315"/>
        <w:gridCol w:w="520"/>
        <w:gridCol w:w="31"/>
        <w:gridCol w:w="551"/>
        <w:gridCol w:w="253"/>
        <w:gridCol w:w="298"/>
        <w:gridCol w:w="552"/>
        <w:gridCol w:w="2515"/>
      </w:tblGrid>
      <w:tr w:rsidR="0081566D" w:rsidRPr="00735CF7" w14:paraId="1AB89889" w14:textId="77777777">
        <w:trPr>
          <w:trHeight w:val="156"/>
          <w:jc w:val="center"/>
        </w:trPr>
        <w:tc>
          <w:tcPr>
            <w:tcW w:w="883" w:type="dxa"/>
            <w:shd w:val="clear" w:color="auto" w:fill="D9D9D9"/>
          </w:tcPr>
          <w:p w14:paraId="1D6807DD" w14:textId="77777777" w:rsidR="0081566D" w:rsidRPr="00735CF7" w:rsidRDefault="0081566D">
            <w:pPr>
              <w:pStyle w:val="NoSpacing"/>
              <w:spacing w:line="160" w:lineRule="exact"/>
              <w:ind w:left="-85" w:right="-113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shd w:val="clear" w:color="auto" w:fill="D9D9D9"/>
          </w:tcPr>
          <w:p w14:paraId="3B026873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WS</w:t>
            </w:r>
          </w:p>
        </w:tc>
        <w:tc>
          <w:tcPr>
            <w:tcW w:w="551" w:type="dxa"/>
            <w:gridSpan w:val="4"/>
            <w:shd w:val="clear" w:color="auto" w:fill="D9D9D9"/>
          </w:tcPr>
          <w:p w14:paraId="666DE256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BS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2090DFED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</w:t>
            </w:r>
          </w:p>
        </w:tc>
        <w:tc>
          <w:tcPr>
            <w:tcW w:w="551" w:type="dxa"/>
            <w:gridSpan w:val="5"/>
            <w:shd w:val="clear" w:color="auto" w:fill="D9D9D9"/>
          </w:tcPr>
          <w:p w14:paraId="70EB430A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T</w:t>
            </w:r>
          </w:p>
        </w:tc>
        <w:tc>
          <w:tcPr>
            <w:tcW w:w="551" w:type="dxa"/>
            <w:gridSpan w:val="3"/>
            <w:shd w:val="clear" w:color="auto" w:fill="D9D9D9"/>
          </w:tcPr>
          <w:p w14:paraId="0C77BC77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I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6885CF02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Wp</w:t>
            </w:r>
            <w:proofErr w:type="spellEnd"/>
          </w:p>
        </w:tc>
        <w:tc>
          <w:tcPr>
            <w:tcW w:w="551" w:type="dxa"/>
            <w:gridSpan w:val="5"/>
            <w:shd w:val="clear" w:color="auto" w:fill="D9D9D9"/>
          </w:tcPr>
          <w:p w14:paraId="70637F40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Sg</w:t>
            </w:r>
          </w:p>
        </w:tc>
        <w:tc>
          <w:tcPr>
            <w:tcW w:w="551" w:type="dxa"/>
            <w:gridSpan w:val="3"/>
            <w:shd w:val="clear" w:color="auto" w:fill="D9D9D9"/>
          </w:tcPr>
          <w:p w14:paraId="3415C04C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Nv</w:t>
            </w:r>
          </w:p>
        </w:tc>
        <w:tc>
          <w:tcPr>
            <w:tcW w:w="551" w:type="dxa"/>
            <w:gridSpan w:val="3"/>
            <w:shd w:val="clear" w:color="auto" w:fill="D9D9D9"/>
          </w:tcPr>
          <w:p w14:paraId="417EFBCD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Ld</w:t>
            </w:r>
            <w:proofErr w:type="spellEnd"/>
          </w:p>
        </w:tc>
        <w:tc>
          <w:tcPr>
            <w:tcW w:w="551" w:type="dxa"/>
            <w:gridSpan w:val="2"/>
            <w:shd w:val="clear" w:color="auto" w:fill="D9D9D9"/>
          </w:tcPr>
          <w:p w14:paraId="3F8EB94B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Kbk</w:t>
            </w:r>
            <w:proofErr w:type="spellEnd"/>
          </w:p>
        </w:tc>
        <w:tc>
          <w:tcPr>
            <w:tcW w:w="551" w:type="dxa"/>
            <w:gridSpan w:val="2"/>
            <w:shd w:val="clear" w:color="auto" w:fill="D9D9D9"/>
          </w:tcPr>
          <w:p w14:paraId="61675992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BIV</w:t>
            </w:r>
          </w:p>
        </w:tc>
        <w:tc>
          <w:tcPr>
            <w:tcW w:w="551" w:type="dxa"/>
            <w:shd w:val="clear" w:color="auto" w:fill="D9D9D9"/>
          </w:tcPr>
          <w:p w14:paraId="54E42262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SS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4F07FC77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Cnc</w:t>
            </w:r>
            <w:proofErr w:type="spellEnd"/>
          </w:p>
        </w:tc>
        <w:tc>
          <w:tcPr>
            <w:tcW w:w="552" w:type="dxa"/>
            <w:tcBorders>
              <w:right w:val="single" w:sz="12" w:space="0" w:color="000000"/>
            </w:tcBorders>
            <w:shd w:val="clear" w:color="auto" w:fill="D9D9D9"/>
          </w:tcPr>
          <w:p w14:paraId="006D4C88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Spd</w:t>
            </w:r>
            <w:proofErr w:type="spellEnd"/>
          </w:p>
        </w:tc>
        <w:tc>
          <w:tcPr>
            <w:tcW w:w="2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7C1DB513" w14:textId="77777777" w:rsidR="0081566D" w:rsidRPr="00735CF7" w:rsidRDefault="0081566D">
            <w:pPr>
              <w:pStyle w:val="NoSpacing"/>
              <w:spacing w:line="16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Game Notes</w:t>
            </w:r>
          </w:p>
        </w:tc>
      </w:tr>
      <w:tr w:rsidR="0081566D" w:rsidRPr="00735CF7" w14:paraId="71AB49D3" w14:textId="77777777">
        <w:trPr>
          <w:jc w:val="center"/>
        </w:trPr>
        <w:tc>
          <w:tcPr>
            <w:tcW w:w="883" w:type="dxa"/>
          </w:tcPr>
          <w:p w14:paraId="36C07DBC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Starting</w:t>
            </w:r>
          </w:p>
        </w:tc>
        <w:tc>
          <w:tcPr>
            <w:tcW w:w="551" w:type="dxa"/>
            <w:gridSpan w:val="5"/>
          </w:tcPr>
          <w:p w14:paraId="11A47775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4"/>
          </w:tcPr>
          <w:p w14:paraId="6D87750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00A19039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</w:tcPr>
          <w:p w14:paraId="512685CA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</w:tcPr>
          <w:p w14:paraId="4DE7813B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45559A7C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</w:tcPr>
          <w:p w14:paraId="0014700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</w:tcPr>
          <w:p w14:paraId="2B1A5C04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</w:tcPr>
          <w:p w14:paraId="2D48C405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shd w:val="clear" w:color="auto" w:fill="F2F2F2"/>
          </w:tcPr>
          <w:p w14:paraId="5B94CEA1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shd w:val="clear" w:color="auto" w:fill="F2F2F2"/>
          </w:tcPr>
          <w:p w14:paraId="76C7D605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F2F2F2"/>
          </w:tcPr>
          <w:p w14:paraId="6B6A6E5B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shd w:val="clear" w:color="auto" w:fill="F2F2F2"/>
          </w:tcPr>
          <w:p w14:paraId="6D1892AA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2" w:type="dxa"/>
            <w:tcBorders>
              <w:right w:val="single" w:sz="12" w:space="0" w:color="000000"/>
            </w:tcBorders>
            <w:shd w:val="clear" w:color="auto" w:fill="F2F2F2"/>
          </w:tcPr>
          <w:p w14:paraId="62BF7C7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6716D30B" w14:textId="5B2DD304" w:rsidR="0081566D" w:rsidRPr="00383EEF" w:rsidRDefault="0081566D">
            <w:pPr>
              <w:spacing w:after="0" w:line="180" w:lineRule="exact"/>
              <w:ind w:left="-85" w:right="-113"/>
              <w:rPr>
                <w:rFonts w:ascii="Arial" w:hAnsi="Arial" w:cs="Arial"/>
                <w:b/>
                <w:bCs/>
                <w:color w:val="FF0000"/>
                <w:spacing w:val="-2"/>
                <w:sz w:val="16"/>
                <w:szCs w:val="16"/>
              </w:rPr>
            </w:pPr>
          </w:p>
        </w:tc>
      </w:tr>
      <w:tr w:rsidR="0081566D" w:rsidRPr="00735CF7" w14:paraId="631426D3" w14:textId="77777777">
        <w:trPr>
          <w:trHeight w:val="181"/>
          <w:jc w:val="center"/>
        </w:trPr>
        <w:tc>
          <w:tcPr>
            <w:tcW w:w="883" w:type="dxa"/>
            <w:tcBorders>
              <w:bottom w:val="single" w:sz="8" w:space="0" w:color="000000"/>
            </w:tcBorders>
          </w:tcPr>
          <w:p w14:paraId="533C1505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Progress</w:t>
            </w: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42FF33E9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4"/>
            <w:tcBorders>
              <w:bottom w:val="single" w:sz="8" w:space="0" w:color="000000"/>
            </w:tcBorders>
          </w:tcPr>
          <w:p w14:paraId="53775C5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251E689F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1AA06EA3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17C112A6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64F51CF4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2A64B4C1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74770A1B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15CB9E4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3F83D5FF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3FB56710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tcBorders>
              <w:bottom w:val="single" w:sz="8" w:space="0" w:color="000000"/>
            </w:tcBorders>
            <w:shd w:val="clear" w:color="auto" w:fill="F2F2F2"/>
          </w:tcPr>
          <w:p w14:paraId="2D3F98F8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7BDC38DB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2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F2F2F2"/>
          </w:tcPr>
          <w:p w14:paraId="4A7E36CC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7091915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4A3CD9A4" w14:textId="77777777">
        <w:trPr>
          <w:jc w:val="center"/>
        </w:trPr>
        <w:tc>
          <w:tcPr>
            <w:tcW w:w="883" w:type="dxa"/>
            <w:tcBorders>
              <w:bottom w:val="single" w:sz="8" w:space="0" w:color="000000"/>
            </w:tcBorders>
          </w:tcPr>
          <w:p w14:paraId="17225195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Current</w:t>
            </w: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1AA08E4F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4"/>
            <w:tcBorders>
              <w:bottom w:val="single" w:sz="8" w:space="0" w:color="000000"/>
            </w:tcBorders>
          </w:tcPr>
          <w:p w14:paraId="1C8023A0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7AE36A11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0169102E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369E6DE2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76EA414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13D745B8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449A6050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716DA6F0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16AA4924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1DC4989C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tcBorders>
              <w:bottom w:val="single" w:sz="8" w:space="0" w:color="000000"/>
            </w:tcBorders>
            <w:shd w:val="clear" w:color="auto" w:fill="F2F2F2"/>
          </w:tcPr>
          <w:p w14:paraId="1A1F6ACC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4250CA95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2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F2F2F2"/>
          </w:tcPr>
          <w:p w14:paraId="307891FE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C858B47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3C0C6C13" w14:textId="77777777">
        <w:trPr>
          <w:trHeight w:val="369"/>
          <w:jc w:val="center"/>
        </w:trPr>
        <w:tc>
          <w:tcPr>
            <w:tcW w:w="8598" w:type="dxa"/>
            <w:gridSpan w:val="41"/>
            <w:tcBorders>
              <w:left w:val="nil"/>
              <w:right w:val="single" w:sz="12" w:space="0" w:color="000000"/>
            </w:tcBorders>
          </w:tcPr>
          <w:p w14:paraId="1B7640EC" w14:textId="77777777" w:rsidR="0081566D" w:rsidRPr="00735CF7" w:rsidRDefault="0081566D">
            <w:pPr>
              <w:spacing w:after="0" w:line="240" w:lineRule="auto"/>
              <w:ind w:left="-85" w:right="-113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Abilities: </w:t>
            </w:r>
            <w:r>
              <w:rPr>
                <w:rFonts w:ascii="Arial" w:hAnsi="Arial" w:cs="Arial"/>
                <w:b/>
                <w:color w:val="FF0000"/>
                <w:spacing w:val="-2"/>
                <w:sz w:val="16"/>
                <w:szCs w:val="16"/>
              </w:rPr>
              <w:t>Name</w:t>
            </w:r>
            <w:r w:rsidRPr="00951291">
              <w:rPr>
                <w:rFonts w:ascii="Arial" w:hAnsi="Arial" w:cs="Arial"/>
                <w:b/>
                <w:color w:val="FF0000"/>
                <w:spacing w:val="-2"/>
                <w:sz w:val="16"/>
                <w:szCs w:val="16"/>
              </w:rPr>
              <w:t xml:space="preserve"> </w:t>
            </w:r>
            <w:r w:rsidRPr="008765BD">
              <w:rPr>
                <w:rFonts w:ascii="Arial" w:hAnsi="Arial" w:cs="Arial"/>
                <w:bCs/>
                <w:spacing w:val="-2"/>
                <w:sz w:val="16"/>
                <w:szCs w:val="16"/>
              </w:rPr>
              <w:t>(</w:t>
            </w:r>
            <w:r>
              <w:rPr>
                <w:rFonts w:ascii="Arial" w:hAnsi="Arial" w:cs="Arial"/>
                <w:bCs/>
                <w:spacing w:val="-2"/>
                <w:sz w:val="16"/>
                <w:szCs w:val="16"/>
              </w:rPr>
              <w:t xml:space="preserve">Effect.) </w:t>
            </w:r>
            <w:r>
              <w:rPr>
                <w:rFonts w:ascii="Arial" w:hAnsi="Arial" w:cs="Arial"/>
                <w:bCs/>
                <w:spacing w:val="-2"/>
                <w:sz w:val="16"/>
                <w:szCs w:val="16"/>
              </w:rPr>
              <w:br/>
            </w:r>
            <w:r>
              <w:rPr>
                <w:rFonts w:ascii="Arial" w:hAnsi="Arial" w:cs="Arial"/>
                <w:bCs/>
                <w:spacing w:val="-2"/>
                <w:sz w:val="16"/>
                <w:szCs w:val="16"/>
              </w:rPr>
              <w:br/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2A55722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</w:tr>
      <w:tr w:rsidR="0081566D" w:rsidRPr="00735CF7" w14:paraId="1E965E73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166"/>
          <w:jc w:val="center"/>
        </w:trPr>
        <w:tc>
          <w:tcPr>
            <w:tcW w:w="942" w:type="dxa"/>
            <w:gridSpan w:val="2"/>
            <w:vMerge w:val="restart"/>
          </w:tcPr>
          <w:p w14:paraId="439ADBA2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Location</w:t>
            </w:r>
          </w:p>
        </w:tc>
        <w:tc>
          <w:tcPr>
            <w:tcW w:w="834" w:type="dxa"/>
            <w:gridSpan w:val="6"/>
          </w:tcPr>
          <w:p w14:paraId="26E8C1AD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L. Leg</w:t>
            </w:r>
          </w:p>
        </w:tc>
        <w:tc>
          <w:tcPr>
            <w:tcW w:w="960" w:type="dxa"/>
            <w:gridSpan w:val="7"/>
            <w:shd w:val="clear" w:color="auto" w:fill="D9D9D9"/>
          </w:tcPr>
          <w:p w14:paraId="4A5ACBEF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R. Leg</w:t>
            </w:r>
          </w:p>
        </w:tc>
        <w:tc>
          <w:tcPr>
            <w:tcW w:w="836" w:type="dxa"/>
            <w:gridSpan w:val="3"/>
          </w:tcPr>
          <w:p w14:paraId="184E719C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Groin</w:t>
            </w:r>
          </w:p>
        </w:tc>
        <w:tc>
          <w:tcPr>
            <w:tcW w:w="835" w:type="dxa"/>
            <w:gridSpan w:val="6"/>
            <w:shd w:val="clear" w:color="auto" w:fill="D9D9D9"/>
          </w:tcPr>
          <w:p w14:paraId="146922B9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L. Arm</w:t>
            </w:r>
          </w:p>
        </w:tc>
        <w:tc>
          <w:tcPr>
            <w:tcW w:w="835" w:type="dxa"/>
            <w:gridSpan w:val="5"/>
          </w:tcPr>
          <w:p w14:paraId="2065DDC3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R. Arm</w:t>
            </w:r>
          </w:p>
        </w:tc>
        <w:tc>
          <w:tcPr>
            <w:tcW w:w="836" w:type="dxa"/>
            <w:gridSpan w:val="5"/>
            <w:shd w:val="clear" w:color="auto" w:fill="D9D9D9"/>
          </w:tcPr>
          <w:p w14:paraId="7EF95169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Abdmn</w:t>
            </w:r>
            <w:proofErr w:type="spellEnd"/>
          </w:p>
        </w:tc>
        <w:tc>
          <w:tcPr>
            <w:tcW w:w="835" w:type="dxa"/>
            <w:gridSpan w:val="2"/>
          </w:tcPr>
          <w:p w14:paraId="3DB5259A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Chest</w:t>
            </w:r>
          </w:p>
        </w:tc>
        <w:tc>
          <w:tcPr>
            <w:tcW w:w="835" w:type="dxa"/>
            <w:gridSpan w:val="3"/>
            <w:shd w:val="clear" w:color="auto" w:fill="D9D9D9"/>
          </w:tcPr>
          <w:p w14:paraId="6970538B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Head</w:t>
            </w:r>
          </w:p>
        </w:tc>
        <w:tc>
          <w:tcPr>
            <w:tcW w:w="850" w:type="dxa"/>
            <w:gridSpan w:val="2"/>
            <w:vMerge w:val="restart"/>
            <w:tcBorders>
              <w:right w:val="single" w:sz="12" w:space="0" w:color="000000"/>
            </w:tcBorders>
            <w:shd w:val="clear" w:color="auto" w:fill="auto"/>
          </w:tcPr>
          <w:p w14:paraId="1541EA18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Injury </w:t>
            </w:r>
          </w:p>
          <w:p w14:paraId="1CBE5218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Total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C601F1C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</w:tr>
      <w:tr w:rsidR="0081566D" w:rsidRPr="00735CF7" w14:paraId="408A430F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166"/>
          <w:jc w:val="center"/>
        </w:trPr>
        <w:tc>
          <w:tcPr>
            <w:tcW w:w="942" w:type="dxa"/>
            <w:gridSpan w:val="2"/>
            <w:vMerge/>
          </w:tcPr>
          <w:p w14:paraId="09B21D20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  <w:tc>
          <w:tcPr>
            <w:tcW w:w="834" w:type="dxa"/>
            <w:gridSpan w:val="6"/>
          </w:tcPr>
          <w:p w14:paraId="111402B6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1D221C">
              <w:rPr>
                <w:rFonts w:ascii="Arial" w:hAnsi="Arial" w:cs="Arial"/>
                <w:bCs/>
                <w:spacing w:val="-2"/>
                <w:sz w:val="14"/>
                <w:szCs w:val="14"/>
              </w:rPr>
              <w:t>1 - 15</w:t>
            </w:r>
          </w:p>
        </w:tc>
        <w:tc>
          <w:tcPr>
            <w:tcW w:w="960" w:type="dxa"/>
            <w:gridSpan w:val="7"/>
            <w:shd w:val="clear" w:color="auto" w:fill="D9D9D9"/>
          </w:tcPr>
          <w:p w14:paraId="47B8A86E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1D221C">
              <w:rPr>
                <w:rFonts w:ascii="Arial" w:hAnsi="Arial" w:cs="Arial"/>
                <w:bCs/>
                <w:spacing w:val="-2"/>
                <w:sz w:val="14"/>
                <w:szCs w:val="14"/>
              </w:rPr>
              <w:t>16 - 30</w:t>
            </w:r>
          </w:p>
        </w:tc>
        <w:tc>
          <w:tcPr>
            <w:tcW w:w="836" w:type="dxa"/>
            <w:gridSpan w:val="3"/>
          </w:tcPr>
          <w:p w14:paraId="1222532A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31-35</w:t>
            </w:r>
          </w:p>
        </w:tc>
        <w:tc>
          <w:tcPr>
            <w:tcW w:w="835" w:type="dxa"/>
            <w:gridSpan w:val="6"/>
            <w:shd w:val="clear" w:color="auto" w:fill="D9D9D9"/>
          </w:tcPr>
          <w:p w14:paraId="49DD2582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36-</w:t>
            </w:r>
            <w:r>
              <w:rPr>
                <w:rFonts w:ascii="Arial" w:hAnsi="Arial" w:cs="Arial"/>
                <w:spacing w:val="-2"/>
                <w:sz w:val="12"/>
                <w:szCs w:val="12"/>
              </w:rPr>
              <w:t>50</w:t>
            </w:r>
          </w:p>
        </w:tc>
        <w:tc>
          <w:tcPr>
            <w:tcW w:w="835" w:type="dxa"/>
            <w:gridSpan w:val="5"/>
          </w:tcPr>
          <w:p w14:paraId="43F4CF5B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2"/>
                <w:szCs w:val="12"/>
              </w:rPr>
              <w:t>51-65</w:t>
            </w:r>
          </w:p>
        </w:tc>
        <w:tc>
          <w:tcPr>
            <w:tcW w:w="836" w:type="dxa"/>
            <w:gridSpan w:val="5"/>
            <w:shd w:val="clear" w:color="auto" w:fill="D9D9D9"/>
          </w:tcPr>
          <w:p w14:paraId="21C3BBD0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66-80</w:t>
            </w:r>
          </w:p>
        </w:tc>
        <w:tc>
          <w:tcPr>
            <w:tcW w:w="835" w:type="dxa"/>
            <w:gridSpan w:val="2"/>
          </w:tcPr>
          <w:p w14:paraId="6D08E7A9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81-95</w:t>
            </w:r>
          </w:p>
        </w:tc>
        <w:tc>
          <w:tcPr>
            <w:tcW w:w="835" w:type="dxa"/>
            <w:gridSpan w:val="3"/>
            <w:shd w:val="clear" w:color="auto" w:fill="D9D9D9"/>
          </w:tcPr>
          <w:p w14:paraId="09AC3B14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96-00</w:t>
            </w:r>
          </w:p>
        </w:tc>
        <w:tc>
          <w:tcPr>
            <w:tcW w:w="850" w:type="dxa"/>
            <w:gridSpan w:val="2"/>
            <w:vMerge/>
            <w:tcBorders>
              <w:right w:val="single" w:sz="12" w:space="0" w:color="000000"/>
            </w:tcBorders>
            <w:shd w:val="clear" w:color="auto" w:fill="auto"/>
          </w:tcPr>
          <w:p w14:paraId="2F632B55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0A823725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</w:tr>
      <w:tr w:rsidR="0081566D" w:rsidRPr="00735CF7" w14:paraId="567E7967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200"/>
          <w:jc w:val="center"/>
        </w:trPr>
        <w:tc>
          <w:tcPr>
            <w:tcW w:w="942" w:type="dxa"/>
            <w:gridSpan w:val="2"/>
          </w:tcPr>
          <w:p w14:paraId="133B6E45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Armour</w:t>
            </w:r>
          </w:p>
        </w:tc>
        <w:tc>
          <w:tcPr>
            <w:tcW w:w="834" w:type="dxa"/>
            <w:gridSpan w:val="6"/>
          </w:tcPr>
          <w:p w14:paraId="6A01FC0B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960" w:type="dxa"/>
            <w:gridSpan w:val="7"/>
            <w:shd w:val="clear" w:color="auto" w:fill="D9D9D9"/>
          </w:tcPr>
          <w:p w14:paraId="692F2DED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3"/>
          </w:tcPr>
          <w:p w14:paraId="5201C792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6"/>
            <w:shd w:val="clear" w:color="auto" w:fill="D9D9D9"/>
          </w:tcPr>
          <w:p w14:paraId="29520A27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5"/>
          </w:tcPr>
          <w:p w14:paraId="4B5C330A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5"/>
            <w:shd w:val="clear" w:color="auto" w:fill="D9D9D9"/>
          </w:tcPr>
          <w:p w14:paraId="2B1EDB4E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2"/>
          </w:tcPr>
          <w:p w14:paraId="59CFFC8D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3"/>
            <w:shd w:val="clear" w:color="auto" w:fill="D9D9D9"/>
          </w:tcPr>
          <w:p w14:paraId="1B18966D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vMerge w:val="restart"/>
            <w:tcBorders>
              <w:right w:val="single" w:sz="12" w:space="0" w:color="000000"/>
            </w:tcBorders>
            <w:shd w:val="clear" w:color="auto" w:fill="auto"/>
          </w:tcPr>
          <w:p w14:paraId="194F87FA" w14:textId="77777777" w:rsidR="0081566D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</w:p>
          <w:p w14:paraId="1B203406" w14:textId="77777777" w:rsidR="0081566D" w:rsidRPr="007310C8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       </w:t>
            </w:r>
            <w:r w:rsidRPr="007310C8"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 xml:space="preserve"> 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D78987B" w14:textId="77777777" w:rsidR="0081566D" w:rsidRPr="00735CF7" w:rsidRDefault="0081566D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5D6A4906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90"/>
          <w:jc w:val="center"/>
        </w:trPr>
        <w:tc>
          <w:tcPr>
            <w:tcW w:w="942" w:type="dxa"/>
            <w:gridSpan w:val="2"/>
          </w:tcPr>
          <w:p w14:paraId="4D0452A3" w14:textId="77777777" w:rsidR="0081566D" w:rsidRPr="00735CF7" w:rsidRDefault="0081566D">
            <w:pPr>
              <w:spacing w:before="20" w:after="8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Injury </w:t>
            </w: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Lvl</w:t>
            </w:r>
            <w:proofErr w:type="spellEnd"/>
          </w:p>
        </w:tc>
        <w:tc>
          <w:tcPr>
            <w:tcW w:w="834" w:type="dxa"/>
            <w:gridSpan w:val="6"/>
          </w:tcPr>
          <w:p w14:paraId="39E31879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960" w:type="dxa"/>
            <w:gridSpan w:val="7"/>
            <w:shd w:val="clear" w:color="auto" w:fill="D9D9D9"/>
          </w:tcPr>
          <w:p w14:paraId="582EAAF4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3"/>
          </w:tcPr>
          <w:p w14:paraId="11613A0B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6"/>
            <w:shd w:val="clear" w:color="auto" w:fill="D9D9D9"/>
          </w:tcPr>
          <w:p w14:paraId="59FC84F2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5"/>
          </w:tcPr>
          <w:p w14:paraId="478526A8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5"/>
            <w:shd w:val="clear" w:color="auto" w:fill="D9D9D9"/>
          </w:tcPr>
          <w:p w14:paraId="5A28E6B4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2"/>
          </w:tcPr>
          <w:p w14:paraId="6E2761E7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3"/>
            <w:shd w:val="clear" w:color="auto" w:fill="D9D9D9"/>
          </w:tcPr>
          <w:p w14:paraId="77E3C4F0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vMerge/>
            <w:tcBorders>
              <w:right w:val="single" w:sz="12" w:space="0" w:color="000000"/>
            </w:tcBorders>
            <w:shd w:val="clear" w:color="auto" w:fill="auto"/>
          </w:tcPr>
          <w:p w14:paraId="78072C49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63AEB86" w14:textId="77777777" w:rsidR="0081566D" w:rsidRPr="00735CF7" w:rsidRDefault="0081566D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79794B2A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val="50"/>
          <w:jc w:val="center"/>
        </w:trPr>
        <w:tc>
          <w:tcPr>
            <w:tcW w:w="1096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518040BF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br w:type="page"/>
            </w: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br w:type="page"/>
            </w: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Firearm</w:t>
            </w:r>
          </w:p>
        </w:tc>
        <w:tc>
          <w:tcPr>
            <w:tcW w:w="43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4040C9DC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Type</w:t>
            </w:r>
          </w:p>
        </w:tc>
        <w:tc>
          <w:tcPr>
            <w:tcW w:w="34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108CDB09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Rng</w:t>
            </w:r>
            <w:proofErr w:type="spellEnd"/>
          </w:p>
        </w:tc>
        <w:tc>
          <w:tcPr>
            <w:tcW w:w="725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06BBA125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Mode</w:t>
            </w:r>
          </w:p>
        </w:tc>
        <w:tc>
          <w:tcPr>
            <w:tcW w:w="44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6721B6BF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Acc</w:t>
            </w:r>
            <w:proofErr w:type="spellEnd"/>
          </w:p>
        </w:tc>
        <w:tc>
          <w:tcPr>
            <w:tcW w:w="597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136CA0F8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Dam</w:t>
            </w:r>
            <w:r>
              <w:rPr>
                <w:rFonts w:ascii="Arial" w:hAnsi="Arial" w:cs="Arial"/>
                <w:b/>
                <w:spacing w:val="-2"/>
                <w:sz w:val="12"/>
                <w:szCs w:val="12"/>
              </w:rPr>
              <w:t>age</w:t>
            </w:r>
          </w:p>
        </w:tc>
        <w:tc>
          <w:tcPr>
            <w:tcW w:w="77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49680CEE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>
              <w:rPr>
                <w:rFonts w:ascii="Arial" w:hAnsi="Arial" w:cs="Arial"/>
                <w:b/>
                <w:spacing w:val="-2"/>
                <w:sz w:val="12"/>
                <w:szCs w:val="12"/>
              </w:rPr>
              <w:t>Shots</w:t>
            </w:r>
          </w:p>
        </w:tc>
        <w:tc>
          <w:tcPr>
            <w:tcW w:w="33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37C4E133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Rld</w:t>
            </w:r>
            <w:proofErr w:type="spellEnd"/>
          </w:p>
        </w:tc>
        <w:tc>
          <w:tcPr>
            <w:tcW w:w="44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17003A18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Enc</w:t>
            </w:r>
          </w:p>
        </w:tc>
        <w:tc>
          <w:tcPr>
            <w:tcW w:w="66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7EC17904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 xml:space="preserve"># </w:t>
            </w:r>
            <w:proofErr w:type="spellStart"/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Rld</w:t>
            </w:r>
            <w:proofErr w:type="spellEnd"/>
          </w:p>
        </w:tc>
        <w:tc>
          <w:tcPr>
            <w:tcW w:w="2770" w:type="dxa"/>
            <w:gridSpan w:val="9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D9D9D9"/>
          </w:tcPr>
          <w:p w14:paraId="5F4C8789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Special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 w14:paraId="15F880FE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</w:p>
        </w:tc>
      </w:tr>
      <w:tr w:rsidR="0081566D" w:rsidRPr="00735CF7" w14:paraId="03437DA1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4"/>
          <w:jc w:val="center"/>
        </w:trPr>
        <w:tc>
          <w:tcPr>
            <w:tcW w:w="1096" w:type="dxa"/>
            <w:gridSpan w:val="4"/>
            <w:tcBorders>
              <w:top w:val="single" w:sz="12" w:space="0" w:color="auto"/>
            </w:tcBorders>
            <w:vAlign w:val="center"/>
          </w:tcPr>
          <w:p w14:paraId="3D45819E" w14:textId="77777777" w:rsidR="0081566D" w:rsidRPr="00B46F91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5"/>
                <w:szCs w:val="15"/>
              </w:rPr>
            </w:pPr>
            <w:r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</w:p>
        </w:tc>
        <w:tc>
          <w:tcPr>
            <w:tcW w:w="430" w:type="dxa"/>
            <w:gridSpan w:val="3"/>
            <w:tcBorders>
              <w:top w:val="single" w:sz="12" w:space="0" w:color="auto"/>
            </w:tcBorders>
            <w:vAlign w:val="center"/>
          </w:tcPr>
          <w:p w14:paraId="2E8A71E0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single" w:sz="12" w:space="0" w:color="auto"/>
            </w:tcBorders>
            <w:vAlign w:val="center"/>
          </w:tcPr>
          <w:p w14:paraId="103F724C" w14:textId="77777777" w:rsidR="0081566D" w:rsidRPr="00735CF7" w:rsidRDefault="0081566D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25" w:type="dxa"/>
            <w:gridSpan w:val="4"/>
            <w:tcBorders>
              <w:top w:val="single" w:sz="12" w:space="0" w:color="auto"/>
            </w:tcBorders>
            <w:vAlign w:val="center"/>
          </w:tcPr>
          <w:p w14:paraId="6D1091DE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440" w:type="dxa"/>
            <w:gridSpan w:val="3"/>
            <w:tcBorders>
              <w:top w:val="single" w:sz="12" w:space="0" w:color="auto"/>
            </w:tcBorders>
            <w:vAlign w:val="center"/>
          </w:tcPr>
          <w:p w14:paraId="2FB8DDB2" w14:textId="77777777" w:rsidR="0081566D" w:rsidRPr="00F71213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10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12" w:space="0" w:color="auto"/>
            </w:tcBorders>
            <w:vAlign w:val="center"/>
          </w:tcPr>
          <w:p w14:paraId="621DCCCE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2C46DE31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35C6D219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gridSpan w:val="3"/>
            <w:tcBorders>
              <w:top w:val="single" w:sz="12" w:space="0" w:color="auto"/>
            </w:tcBorders>
            <w:vAlign w:val="center"/>
          </w:tcPr>
          <w:p w14:paraId="2776C9D2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12" w:space="0" w:color="auto"/>
            </w:tcBorders>
            <w:vAlign w:val="center"/>
          </w:tcPr>
          <w:p w14:paraId="132954BC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   </w:t>
            </w:r>
          </w:p>
        </w:tc>
        <w:tc>
          <w:tcPr>
            <w:tcW w:w="33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3A462CD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46F1648" w14:textId="77777777" w:rsidR="0081566D" w:rsidRPr="00735CF7" w:rsidRDefault="0081566D">
            <w:pPr>
              <w:spacing w:after="0" w:line="240" w:lineRule="auto"/>
              <w:ind w:right="-113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6"/>
                <w:szCs w:val="16"/>
              </w:rPr>
              <w:t xml:space="preserve">/ </w:t>
            </w:r>
          </w:p>
        </w:tc>
        <w:tc>
          <w:tcPr>
            <w:tcW w:w="2770" w:type="dxa"/>
            <w:gridSpan w:val="9"/>
            <w:tcBorders>
              <w:top w:val="single" w:sz="12" w:space="0" w:color="auto"/>
              <w:bottom w:val="single" w:sz="8" w:space="0" w:color="auto"/>
              <w:right w:val="single" w:sz="12" w:space="0" w:color="000000"/>
            </w:tcBorders>
            <w:vAlign w:val="center"/>
          </w:tcPr>
          <w:p w14:paraId="74B6B0C1" w14:textId="77777777" w:rsidR="0081566D" w:rsidRPr="00735CF7" w:rsidRDefault="0081566D">
            <w:pPr>
              <w:spacing w:after="0" w:line="160" w:lineRule="exact"/>
              <w:ind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FA7CBD5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754B5DBF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8"/>
          <w:jc w:val="center"/>
        </w:trPr>
        <w:tc>
          <w:tcPr>
            <w:tcW w:w="1096" w:type="dxa"/>
            <w:gridSpan w:val="4"/>
            <w:vAlign w:val="center"/>
          </w:tcPr>
          <w:p w14:paraId="4F373565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30" w:type="dxa"/>
            <w:gridSpan w:val="3"/>
            <w:vAlign w:val="center"/>
          </w:tcPr>
          <w:p w14:paraId="14084E78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14:paraId="1DB715DB" w14:textId="77777777" w:rsidR="0081566D" w:rsidRPr="00735CF7" w:rsidRDefault="0081566D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25" w:type="dxa"/>
            <w:gridSpan w:val="4"/>
            <w:vAlign w:val="center"/>
          </w:tcPr>
          <w:p w14:paraId="13CE383F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440" w:type="dxa"/>
            <w:gridSpan w:val="3"/>
            <w:vAlign w:val="center"/>
          </w:tcPr>
          <w:p w14:paraId="69507983" w14:textId="77777777" w:rsidR="0081566D" w:rsidRPr="00F71213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10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vAlign w:val="center"/>
          </w:tcPr>
          <w:p w14:paraId="4F52925F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DC6230D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53B69B7" w14:textId="77777777" w:rsidR="0081566D" w:rsidRPr="00735CF7" w:rsidRDefault="0081566D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gridSpan w:val="3"/>
            <w:vAlign w:val="center"/>
          </w:tcPr>
          <w:p w14:paraId="73534999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vAlign w:val="center"/>
          </w:tcPr>
          <w:p w14:paraId="5D3B74A8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CF73775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431768F5" w14:textId="77777777" w:rsidR="0081566D" w:rsidRPr="00735CF7" w:rsidRDefault="0081566D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6"/>
                <w:szCs w:val="16"/>
              </w:rPr>
              <w:t xml:space="preserve">/ </w:t>
            </w:r>
          </w:p>
        </w:tc>
        <w:tc>
          <w:tcPr>
            <w:tcW w:w="2770" w:type="dxa"/>
            <w:gridSpan w:val="9"/>
            <w:tcBorders>
              <w:top w:val="single" w:sz="8" w:space="0" w:color="auto"/>
              <w:bottom w:val="single" w:sz="8" w:space="0" w:color="auto"/>
              <w:right w:val="single" w:sz="12" w:space="0" w:color="000000"/>
            </w:tcBorders>
            <w:vAlign w:val="center"/>
          </w:tcPr>
          <w:p w14:paraId="74225698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460EC05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1F73D58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  <w:jc w:val="center"/>
        </w:trPr>
        <w:tc>
          <w:tcPr>
            <w:tcW w:w="95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/>
          </w:tcPr>
          <w:p w14:paraId="675851BC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Melee</w:t>
            </w:r>
          </w:p>
        </w:tc>
        <w:tc>
          <w:tcPr>
            <w:tcW w:w="45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4244821F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Rch</w:t>
            </w:r>
            <w:proofErr w:type="spellEnd"/>
          </w:p>
        </w:tc>
        <w:tc>
          <w:tcPr>
            <w:tcW w:w="754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5940BD85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Dam</w:t>
            </w:r>
          </w:p>
        </w:tc>
        <w:tc>
          <w:tcPr>
            <w:tcW w:w="51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23B3847D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PP</w:t>
            </w:r>
          </w:p>
        </w:tc>
        <w:tc>
          <w:tcPr>
            <w:tcW w:w="1812" w:type="dxa"/>
            <w:gridSpan w:val="11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38EE7BD6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Special</w:t>
            </w:r>
          </w:p>
        </w:tc>
        <w:tc>
          <w:tcPr>
            <w:tcW w:w="4114" w:type="dxa"/>
            <w:gridSpan w:val="1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D9D9D9"/>
          </w:tcPr>
          <w:p w14:paraId="3011A513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Other Equipment/Bionics/Etc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 w14:paraId="2FF685B2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</w:p>
        </w:tc>
      </w:tr>
      <w:tr w:rsidR="0081566D" w:rsidRPr="00735CF7" w14:paraId="0526ADA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28"/>
          <w:jc w:val="center"/>
        </w:trPr>
        <w:tc>
          <w:tcPr>
            <w:tcW w:w="952" w:type="dxa"/>
            <w:gridSpan w:val="3"/>
            <w:tcBorders>
              <w:left w:val="single" w:sz="12" w:space="0" w:color="auto"/>
            </w:tcBorders>
            <w:vAlign w:val="center"/>
          </w:tcPr>
          <w:p w14:paraId="39D484E6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w w:val="80"/>
                <w:sz w:val="16"/>
                <w:szCs w:val="16"/>
              </w:rPr>
            </w:pPr>
          </w:p>
        </w:tc>
        <w:tc>
          <w:tcPr>
            <w:tcW w:w="452" w:type="dxa"/>
            <w:gridSpan w:val="2"/>
            <w:vAlign w:val="center"/>
          </w:tcPr>
          <w:p w14:paraId="28FB3D01" w14:textId="77777777" w:rsidR="0081566D" w:rsidRPr="00735CF7" w:rsidRDefault="0081566D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54" w:type="dxa"/>
            <w:gridSpan w:val="6"/>
            <w:vAlign w:val="center"/>
          </w:tcPr>
          <w:p w14:paraId="496013D9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514" w:type="dxa"/>
            <w:gridSpan w:val="3"/>
            <w:vAlign w:val="center"/>
          </w:tcPr>
          <w:p w14:paraId="05E6466D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1812" w:type="dxa"/>
            <w:gridSpan w:val="11"/>
            <w:tcBorders>
              <w:right w:val="single" w:sz="12" w:space="0" w:color="auto"/>
            </w:tcBorders>
            <w:vAlign w:val="center"/>
          </w:tcPr>
          <w:p w14:paraId="6E2867DC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114" w:type="dxa"/>
            <w:gridSpan w:val="1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000000"/>
            </w:tcBorders>
          </w:tcPr>
          <w:p w14:paraId="1F255FD4" w14:textId="77777777" w:rsidR="0081566D" w:rsidRPr="00735CF7" w:rsidRDefault="0081566D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7DA1A0F" w14:textId="77777777" w:rsidR="0081566D" w:rsidRPr="00735CF7" w:rsidRDefault="0081566D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5ED90462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28"/>
          <w:jc w:val="center"/>
        </w:trPr>
        <w:tc>
          <w:tcPr>
            <w:tcW w:w="952" w:type="dxa"/>
            <w:gridSpan w:val="3"/>
            <w:tcBorders>
              <w:left w:val="single" w:sz="12" w:space="0" w:color="auto"/>
            </w:tcBorders>
            <w:vAlign w:val="center"/>
          </w:tcPr>
          <w:p w14:paraId="37E1CC58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w w:val="80"/>
                <w:sz w:val="16"/>
                <w:szCs w:val="16"/>
              </w:rPr>
            </w:pPr>
          </w:p>
        </w:tc>
        <w:tc>
          <w:tcPr>
            <w:tcW w:w="452" w:type="dxa"/>
            <w:gridSpan w:val="2"/>
            <w:vAlign w:val="center"/>
          </w:tcPr>
          <w:p w14:paraId="6C692787" w14:textId="77777777" w:rsidR="0081566D" w:rsidRPr="00735CF7" w:rsidRDefault="0081566D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54" w:type="dxa"/>
            <w:gridSpan w:val="6"/>
            <w:vAlign w:val="center"/>
          </w:tcPr>
          <w:p w14:paraId="191E64E6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514" w:type="dxa"/>
            <w:gridSpan w:val="3"/>
            <w:vAlign w:val="center"/>
          </w:tcPr>
          <w:p w14:paraId="3E1192F6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1812" w:type="dxa"/>
            <w:gridSpan w:val="11"/>
            <w:tcBorders>
              <w:right w:val="single" w:sz="12" w:space="0" w:color="auto"/>
            </w:tcBorders>
            <w:vAlign w:val="center"/>
          </w:tcPr>
          <w:p w14:paraId="433FC52D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114" w:type="dxa"/>
            <w:gridSpan w:val="16"/>
            <w:vMerge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007C3913" w14:textId="77777777" w:rsidR="0081566D" w:rsidRPr="00735CF7" w:rsidRDefault="0081566D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8A64CB1" w14:textId="77777777" w:rsidR="0081566D" w:rsidRPr="00735CF7" w:rsidRDefault="0081566D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</w:tbl>
    <w:p w14:paraId="4689FFFD" w14:textId="77777777" w:rsidR="0081566D" w:rsidRPr="00735CF7" w:rsidRDefault="0081566D" w:rsidP="0081566D">
      <w:pPr>
        <w:spacing w:after="0" w:line="220" w:lineRule="exact"/>
        <w:ind w:right="-113"/>
        <w:rPr>
          <w:rFonts w:ascii="Arial" w:hAnsi="Arial" w:cs="Arial"/>
          <w:b/>
          <w:spacing w:val="-2"/>
          <w:sz w:val="24"/>
          <w:szCs w:val="24"/>
        </w:rPr>
      </w:pPr>
      <w:r>
        <w:rPr>
          <w:rFonts w:ascii="Arial" w:hAnsi="Arial" w:cs="Arial"/>
          <w:b/>
          <w:spacing w:val="-2"/>
        </w:rPr>
        <w:br/>
      </w:r>
      <w:r>
        <w:rPr>
          <w:rFonts w:ascii="Arial" w:hAnsi="Arial" w:cs="Arial"/>
          <w:b/>
          <w:color w:val="FF0000"/>
          <w:spacing w:val="-2"/>
          <w:sz w:val="24"/>
          <w:szCs w:val="24"/>
        </w:rPr>
        <w:t>Name</w:t>
      </w:r>
      <w:r>
        <w:rPr>
          <w:rFonts w:ascii="Arial" w:hAnsi="Arial" w:cs="Arial"/>
          <w:b/>
          <w:spacing w:val="-2"/>
          <w:sz w:val="24"/>
          <w:szCs w:val="24"/>
        </w:rPr>
        <w:t xml:space="preserve"> (</w:t>
      </w:r>
      <w:proofErr w:type="spellStart"/>
      <w:r w:rsidRPr="003703CC">
        <w:rPr>
          <w:rFonts w:ascii="Arial" w:hAnsi="Arial" w:cs="Arial"/>
          <w:bCs/>
          <w:spacing w:val="-2"/>
          <w:sz w:val="24"/>
          <w:szCs w:val="24"/>
        </w:rPr>
        <w:t>A</w:t>
      </w:r>
      <w:r>
        <w:rPr>
          <w:rFonts w:ascii="Arial" w:hAnsi="Arial" w:cs="Arial"/>
          <w:bCs/>
          <w:spacing w:val="-2"/>
          <w:sz w:val="24"/>
          <w:szCs w:val="24"/>
        </w:rPr>
        <w:t>rchtype</w:t>
      </w:r>
      <w:proofErr w:type="spellEnd"/>
      <w:r w:rsidRPr="003703CC">
        <w:rPr>
          <w:rFonts w:ascii="Arial" w:hAnsi="Arial" w:cs="Arial"/>
          <w:bCs/>
          <w:spacing w:val="-2"/>
          <w:sz w:val="24"/>
          <w:szCs w:val="24"/>
        </w:rPr>
        <w:t xml:space="preserve">, </w:t>
      </w:r>
      <w:r>
        <w:rPr>
          <w:rFonts w:ascii="Arial" w:hAnsi="Arial" w:cs="Arial"/>
          <w:bCs/>
          <w:spacing w:val="-2"/>
          <w:sz w:val="24"/>
          <w:szCs w:val="24"/>
        </w:rPr>
        <w:t>Subtype, Role, Alignment</w:t>
      </w:r>
      <w:r>
        <w:rPr>
          <w:rFonts w:ascii="Arial" w:hAnsi="Arial" w:cs="Arial"/>
          <w:b/>
          <w:spacing w:val="-2"/>
          <w:sz w:val="24"/>
          <w:szCs w:val="24"/>
        </w:rPr>
        <w:t>)</w:t>
      </w:r>
    </w:p>
    <w:tbl>
      <w:tblPr>
        <w:tblW w:w="11113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83"/>
        <w:gridCol w:w="59"/>
        <w:gridCol w:w="10"/>
        <w:gridCol w:w="144"/>
        <w:gridCol w:w="308"/>
        <w:gridCol w:w="30"/>
        <w:gridCol w:w="92"/>
        <w:gridCol w:w="250"/>
        <w:gridCol w:w="90"/>
        <w:gridCol w:w="119"/>
        <w:gridCol w:w="173"/>
        <w:gridCol w:w="378"/>
        <w:gridCol w:w="55"/>
        <w:gridCol w:w="81"/>
        <w:gridCol w:w="64"/>
        <w:gridCol w:w="295"/>
        <w:gridCol w:w="56"/>
        <w:gridCol w:w="485"/>
        <w:gridCol w:w="56"/>
        <w:gridCol w:w="10"/>
        <w:gridCol w:w="320"/>
        <w:gridCol w:w="231"/>
        <w:gridCol w:w="209"/>
        <w:gridCol w:w="9"/>
        <w:gridCol w:w="77"/>
        <w:gridCol w:w="244"/>
        <w:gridCol w:w="12"/>
        <w:gridCol w:w="428"/>
        <w:gridCol w:w="74"/>
        <w:gridCol w:w="49"/>
        <w:gridCol w:w="207"/>
        <w:gridCol w:w="330"/>
        <w:gridCol w:w="14"/>
        <w:gridCol w:w="236"/>
        <w:gridCol w:w="315"/>
        <w:gridCol w:w="520"/>
        <w:gridCol w:w="31"/>
        <w:gridCol w:w="551"/>
        <w:gridCol w:w="253"/>
        <w:gridCol w:w="298"/>
        <w:gridCol w:w="552"/>
        <w:gridCol w:w="2515"/>
      </w:tblGrid>
      <w:tr w:rsidR="0081566D" w:rsidRPr="00735CF7" w14:paraId="69CC012E" w14:textId="77777777">
        <w:trPr>
          <w:trHeight w:val="156"/>
          <w:jc w:val="center"/>
        </w:trPr>
        <w:tc>
          <w:tcPr>
            <w:tcW w:w="883" w:type="dxa"/>
            <w:shd w:val="clear" w:color="auto" w:fill="D9D9D9"/>
          </w:tcPr>
          <w:p w14:paraId="372E6554" w14:textId="77777777" w:rsidR="0081566D" w:rsidRPr="00735CF7" w:rsidRDefault="0081566D">
            <w:pPr>
              <w:pStyle w:val="NoSpacing"/>
              <w:spacing w:line="160" w:lineRule="exact"/>
              <w:ind w:left="-85" w:right="-113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shd w:val="clear" w:color="auto" w:fill="D9D9D9"/>
          </w:tcPr>
          <w:p w14:paraId="09F207E2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WS</w:t>
            </w:r>
          </w:p>
        </w:tc>
        <w:tc>
          <w:tcPr>
            <w:tcW w:w="551" w:type="dxa"/>
            <w:gridSpan w:val="4"/>
            <w:shd w:val="clear" w:color="auto" w:fill="D9D9D9"/>
          </w:tcPr>
          <w:p w14:paraId="25251DB4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BS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1BF14980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</w:t>
            </w:r>
          </w:p>
        </w:tc>
        <w:tc>
          <w:tcPr>
            <w:tcW w:w="551" w:type="dxa"/>
            <w:gridSpan w:val="5"/>
            <w:shd w:val="clear" w:color="auto" w:fill="D9D9D9"/>
          </w:tcPr>
          <w:p w14:paraId="129D7571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T</w:t>
            </w:r>
          </w:p>
        </w:tc>
        <w:tc>
          <w:tcPr>
            <w:tcW w:w="551" w:type="dxa"/>
            <w:gridSpan w:val="3"/>
            <w:shd w:val="clear" w:color="auto" w:fill="D9D9D9"/>
          </w:tcPr>
          <w:p w14:paraId="3DAF1D88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I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020CCE11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Wp</w:t>
            </w:r>
            <w:proofErr w:type="spellEnd"/>
          </w:p>
        </w:tc>
        <w:tc>
          <w:tcPr>
            <w:tcW w:w="551" w:type="dxa"/>
            <w:gridSpan w:val="5"/>
            <w:shd w:val="clear" w:color="auto" w:fill="D9D9D9"/>
          </w:tcPr>
          <w:p w14:paraId="404A059E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Sg</w:t>
            </w:r>
          </w:p>
        </w:tc>
        <w:tc>
          <w:tcPr>
            <w:tcW w:w="551" w:type="dxa"/>
            <w:gridSpan w:val="3"/>
            <w:shd w:val="clear" w:color="auto" w:fill="D9D9D9"/>
          </w:tcPr>
          <w:p w14:paraId="72C65504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Nv</w:t>
            </w:r>
          </w:p>
        </w:tc>
        <w:tc>
          <w:tcPr>
            <w:tcW w:w="551" w:type="dxa"/>
            <w:gridSpan w:val="3"/>
            <w:shd w:val="clear" w:color="auto" w:fill="D9D9D9"/>
          </w:tcPr>
          <w:p w14:paraId="3DB86A65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Ld</w:t>
            </w:r>
            <w:proofErr w:type="spellEnd"/>
          </w:p>
        </w:tc>
        <w:tc>
          <w:tcPr>
            <w:tcW w:w="551" w:type="dxa"/>
            <w:gridSpan w:val="2"/>
            <w:shd w:val="clear" w:color="auto" w:fill="D9D9D9"/>
          </w:tcPr>
          <w:p w14:paraId="66D68CEA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Kbk</w:t>
            </w:r>
            <w:proofErr w:type="spellEnd"/>
          </w:p>
        </w:tc>
        <w:tc>
          <w:tcPr>
            <w:tcW w:w="551" w:type="dxa"/>
            <w:gridSpan w:val="2"/>
            <w:shd w:val="clear" w:color="auto" w:fill="D9D9D9"/>
          </w:tcPr>
          <w:p w14:paraId="4FE8E03F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BIV</w:t>
            </w:r>
          </w:p>
        </w:tc>
        <w:tc>
          <w:tcPr>
            <w:tcW w:w="551" w:type="dxa"/>
            <w:shd w:val="clear" w:color="auto" w:fill="D9D9D9"/>
          </w:tcPr>
          <w:p w14:paraId="33EFB8AA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SS</w:t>
            </w:r>
          </w:p>
        </w:tc>
        <w:tc>
          <w:tcPr>
            <w:tcW w:w="551" w:type="dxa"/>
            <w:gridSpan w:val="2"/>
            <w:shd w:val="clear" w:color="auto" w:fill="D9D9D9"/>
          </w:tcPr>
          <w:p w14:paraId="0E8C1B31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Cnc</w:t>
            </w:r>
            <w:proofErr w:type="spellEnd"/>
          </w:p>
        </w:tc>
        <w:tc>
          <w:tcPr>
            <w:tcW w:w="552" w:type="dxa"/>
            <w:tcBorders>
              <w:right w:val="single" w:sz="12" w:space="0" w:color="000000"/>
            </w:tcBorders>
            <w:shd w:val="clear" w:color="auto" w:fill="D9D9D9"/>
          </w:tcPr>
          <w:p w14:paraId="2FFBDA94" w14:textId="77777777" w:rsidR="0081566D" w:rsidRPr="00735CF7" w:rsidRDefault="0081566D">
            <w:pPr>
              <w:pStyle w:val="NoSpacing"/>
              <w:spacing w:before="2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Spd</w:t>
            </w:r>
            <w:proofErr w:type="spellEnd"/>
          </w:p>
        </w:tc>
        <w:tc>
          <w:tcPr>
            <w:tcW w:w="251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9D9D9"/>
          </w:tcPr>
          <w:p w14:paraId="6BFD26F2" w14:textId="77777777" w:rsidR="0081566D" w:rsidRPr="00735CF7" w:rsidRDefault="0081566D">
            <w:pPr>
              <w:pStyle w:val="NoSpacing"/>
              <w:spacing w:line="16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Game Notes</w:t>
            </w:r>
          </w:p>
        </w:tc>
      </w:tr>
      <w:tr w:rsidR="0081566D" w:rsidRPr="00735CF7" w14:paraId="704DEE64" w14:textId="77777777">
        <w:trPr>
          <w:jc w:val="center"/>
        </w:trPr>
        <w:tc>
          <w:tcPr>
            <w:tcW w:w="883" w:type="dxa"/>
          </w:tcPr>
          <w:p w14:paraId="525637DF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Starting</w:t>
            </w:r>
          </w:p>
        </w:tc>
        <w:tc>
          <w:tcPr>
            <w:tcW w:w="551" w:type="dxa"/>
            <w:gridSpan w:val="5"/>
          </w:tcPr>
          <w:p w14:paraId="50AA5102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4"/>
          </w:tcPr>
          <w:p w14:paraId="30F2A241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674759FF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</w:tcPr>
          <w:p w14:paraId="3754894B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</w:tcPr>
          <w:p w14:paraId="4123CD2D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</w:tcPr>
          <w:p w14:paraId="1583036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</w:tcPr>
          <w:p w14:paraId="5E2647E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</w:tcPr>
          <w:p w14:paraId="7DA15FAD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</w:tcPr>
          <w:p w14:paraId="32E06C3B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shd w:val="clear" w:color="auto" w:fill="F2F2F2"/>
          </w:tcPr>
          <w:p w14:paraId="66A4DAFD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shd w:val="clear" w:color="auto" w:fill="F2F2F2"/>
          </w:tcPr>
          <w:p w14:paraId="5D7207A8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shd w:val="clear" w:color="auto" w:fill="F2F2F2"/>
          </w:tcPr>
          <w:p w14:paraId="7A9C9982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shd w:val="clear" w:color="auto" w:fill="F2F2F2"/>
          </w:tcPr>
          <w:p w14:paraId="64BA1C7E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2" w:type="dxa"/>
            <w:tcBorders>
              <w:right w:val="single" w:sz="12" w:space="0" w:color="000000"/>
            </w:tcBorders>
            <w:shd w:val="clear" w:color="auto" w:fill="F2F2F2"/>
          </w:tcPr>
          <w:p w14:paraId="52E3E8CF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C6741A4" w14:textId="77777777" w:rsidR="0081566D" w:rsidRPr="00383EEF" w:rsidRDefault="0081566D">
            <w:pPr>
              <w:spacing w:after="0" w:line="180" w:lineRule="exact"/>
              <w:ind w:left="-85" w:right="-113"/>
              <w:rPr>
                <w:rFonts w:ascii="Arial" w:hAnsi="Arial" w:cs="Arial"/>
                <w:b/>
                <w:bCs/>
                <w:color w:val="FF0000"/>
                <w:spacing w:val="-2"/>
                <w:sz w:val="16"/>
                <w:szCs w:val="16"/>
              </w:rPr>
            </w:pPr>
          </w:p>
        </w:tc>
      </w:tr>
      <w:tr w:rsidR="0081566D" w:rsidRPr="00735CF7" w14:paraId="21C8D131" w14:textId="77777777">
        <w:trPr>
          <w:trHeight w:val="181"/>
          <w:jc w:val="center"/>
        </w:trPr>
        <w:tc>
          <w:tcPr>
            <w:tcW w:w="883" w:type="dxa"/>
            <w:tcBorders>
              <w:bottom w:val="single" w:sz="8" w:space="0" w:color="000000"/>
            </w:tcBorders>
          </w:tcPr>
          <w:p w14:paraId="78BF6CE8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Progress</w:t>
            </w: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62C206C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4"/>
            <w:tcBorders>
              <w:bottom w:val="single" w:sz="8" w:space="0" w:color="000000"/>
            </w:tcBorders>
          </w:tcPr>
          <w:p w14:paraId="488ADBEE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122418EC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0DDCD8F3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6C7B9321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5BC8434F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2CCB2450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083CD926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2163303E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753E7F28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79A10A0E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tcBorders>
              <w:bottom w:val="single" w:sz="8" w:space="0" w:color="000000"/>
            </w:tcBorders>
            <w:shd w:val="clear" w:color="auto" w:fill="F2F2F2"/>
          </w:tcPr>
          <w:p w14:paraId="320BA3E9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039BFFFC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2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F2F2F2"/>
          </w:tcPr>
          <w:p w14:paraId="12B80DF6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39FC5EAC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37379365" w14:textId="77777777">
        <w:trPr>
          <w:jc w:val="center"/>
        </w:trPr>
        <w:tc>
          <w:tcPr>
            <w:tcW w:w="883" w:type="dxa"/>
            <w:tcBorders>
              <w:bottom w:val="single" w:sz="8" w:space="0" w:color="000000"/>
            </w:tcBorders>
          </w:tcPr>
          <w:p w14:paraId="300DFD13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Current</w:t>
            </w: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23B28531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4"/>
            <w:tcBorders>
              <w:bottom w:val="single" w:sz="8" w:space="0" w:color="000000"/>
            </w:tcBorders>
          </w:tcPr>
          <w:p w14:paraId="12AC60A0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7A0399F6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77366946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7D71ACD2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</w:tcPr>
          <w:p w14:paraId="0CFFE103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5"/>
            <w:tcBorders>
              <w:bottom w:val="single" w:sz="8" w:space="0" w:color="000000"/>
            </w:tcBorders>
          </w:tcPr>
          <w:p w14:paraId="4F67F925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62CDDE1A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3"/>
            <w:tcBorders>
              <w:bottom w:val="single" w:sz="8" w:space="0" w:color="000000"/>
            </w:tcBorders>
          </w:tcPr>
          <w:p w14:paraId="0ECE673C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1F5B2FD5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0846B95A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tcBorders>
              <w:bottom w:val="single" w:sz="8" w:space="0" w:color="000000"/>
            </w:tcBorders>
            <w:shd w:val="clear" w:color="auto" w:fill="F2F2F2"/>
          </w:tcPr>
          <w:p w14:paraId="1C41634D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1" w:type="dxa"/>
            <w:gridSpan w:val="2"/>
            <w:tcBorders>
              <w:bottom w:val="single" w:sz="8" w:space="0" w:color="000000"/>
            </w:tcBorders>
            <w:shd w:val="clear" w:color="auto" w:fill="F2F2F2"/>
          </w:tcPr>
          <w:p w14:paraId="138B3DE4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552" w:type="dxa"/>
            <w:tcBorders>
              <w:bottom w:val="single" w:sz="8" w:space="0" w:color="000000"/>
              <w:right w:val="single" w:sz="12" w:space="0" w:color="000000"/>
            </w:tcBorders>
            <w:shd w:val="clear" w:color="auto" w:fill="F2F2F2"/>
          </w:tcPr>
          <w:p w14:paraId="5FD22127" w14:textId="77777777" w:rsidR="0081566D" w:rsidRPr="00735CF7" w:rsidRDefault="0081566D">
            <w:pPr>
              <w:spacing w:after="0" w:line="20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B4EC065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26FE2AF1" w14:textId="77777777">
        <w:trPr>
          <w:trHeight w:val="369"/>
          <w:jc w:val="center"/>
        </w:trPr>
        <w:tc>
          <w:tcPr>
            <w:tcW w:w="8598" w:type="dxa"/>
            <w:gridSpan w:val="41"/>
            <w:tcBorders>
              <w:left w:val="nil"/>
              <w:right w:val="single" w:sz="12" w:space="0" w:color="000000"/>
            </w:tcBorders>
          </w:tcPr>
          <w:p w14:paraId="6A1E6613" w14:textId="77777777" w:rsidR="0081566D" w:rsidRPr="00735CF7" w:rsidRDefault="0081566D">
            <w:pPr>
              <w:spacing w:after="0" w:line="240" w:lineRule="auto"/>
              <w:ind w:left="-85" w:right="-113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Abilities: </w:t>
            </w:r>
            <w:r>
              <w:rPr>
                <w:rFonts w:ascii="Arial" w:hAnsi="Arial" w:cs="Arial"/>
                <w:b/>
                <w:color w:val="FF0000"/>
                <w:spacing w:val="-2"/>
                <w:sz w:val="16"/>
                <w:szCs w:val="16"/>
              </w:rPr>
              <w:t>Name</w:t>
            </w:r>
            <w:r w:rsidRPr="00951291">
              <w:rPr>
                <w:rFonts w:ascii="Arial" w:hAnsi="Arial" w:cs="Arial"/>
                <w:b/>
                <w:color w:val="FF0000"/>
                <w:spacing w:val="-2"/>
                <w:sz w:val="16"/>
                <w:szCs w:val="16"/>
              </w:rPr>
              <w:t xml:space="preserve"> </w:t>
            </w:r>
            <w:r w:rsidRPr="008765BD">
              <w:rPr>
                <w:rFonts w:ascii="Arial" w:hAnsi="Arial" w:cs="Arial"/>
                <w:bCs/>
                <w:spacing w:val="-2"/>
                <w:sz w:val="16"/>
                <w:szCs w:val="16"/>
              </w:rPr>
              <w:t>(</w:t>
            </w:r>
            <w:r>
              <w:rPr>
                <w:rFonts w:ascii="Arial" w:hAnsi="Arial" w:cs="Arial"/>
                <w:bCs/>
                <w:spacing w:val="-2"/>
                <w:sz w:val="16"/>
                <w:szCs w:val="16"/>
              </w:rPr>
              <w:t xml:space="preserve">Effect.) </w:t>
            </w:r>
            <w:r>
              <w:rPr>
                <w:rFonts w:ascii="Arial" w:hAnsi="Arial" w:cs="Arial"/>
                <w:bCs/>
                <w:spacing w:val="-2"/>
                <w:sz w:val="16"/>
                <w:szCs w:val="16"/>
              </w:rPr>
              <w:br/>
            </w:r>
            <w:r>
              <w:rPr>
                <w:rFonts w:ascii="Arial" w:hAnsi="Arial" w:cs="Arial"/>
                <w:bCs/>
                <w:spacing w:val="-2"/>
                <w:sz w:val="16"/>
                <w:szCs w:val="16"/>
              </w:rPr>
              <w:br/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B3EE5AF" w14:textId="77777777" w:rsidR="0081566D" w:rsidRPr="00735CF7" w:rsidRDefault="0081566D">
            <w:pPr>
              <w:spacing w:after="0"/>
              <w:ind w:left="-85" w:right="-113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</w:tr>
      <w:tr w:rsidR="0081566D" w:rsidRPr="00735CF7" w14:paraId="06CED755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166"/>
          <w:jc w:val="center"/>
        </w:trPr>
        <w:tc>
          <w:tcPr>
            <w:tcW w:w="942" w:type="dxa"/>
            <w:gridSpan w:val="2"/>
            <w:vMerge w:val="restart"/>
          </w:tcPr>
          <w:p w14:paraId="7FC21426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Location</w:t>
            </w:r>
          </w:p>
        </w:tc>
        <w:tc>
          <w:tcPr>
            <w:tcW w:w="834" w:type="dxa"/>
            <w:gridSpan w:val="6"/>
          </w:tcPr>
          <w:p w14:paraId="538BE346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L. Leg</w:t>
            </w:r>
          </w:p>
        </w:tc>
        <w:tc>
          <w:tcPr>
            <w:tcW w:w="960" w:type="dxa"/>
            <w:gridSpan w:val="7"/>
            <w:shd w:val="clear" w:color="auto" w:fill="D9D9D9"/>
          </w:tcPr>
          <w:p w14:paraId="389ADCCE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R. Leg</w:t>
            </w:r>
          </w:p>
        </w:tc>
        <w:tc>
          <w:tcPr>
            <w:tcW w:w="836" w:type="dxa"/>
            <w:gridSpan w:val="3"/>
          </w:tcPr>
          <w:p w14:paraId="2815A5A7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Groin</w:t>
            </w:r>
          </w:p>
        </w:tc>
        <w:tc>
          <w:tcPr>
            <w:tcW w:w="835" w:type="dxa"/>
            <w:gridSpan w:val="6"/>
            <w:shd w:val="clear" w:color="auto" w:fill="D9D9D9"/>
          </w:tcPr>
          <w:p w14:paraId="6180B0D6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L. Arm</w:t>
            </w:r>
          </w:p>
        </w:tc>
        <w:tc>
          <w:tcPr>
            <w:tcW w:w="835" w:type="dxa"/>
            <w:gridSpan w:val="5"/>
          </w:tcPr>
          <w:p w14:paraId="210CF249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R. Arm</w:t>
            </w:r>
          </w:p>
        </w:tc>
        <w:tc>
          <w:tcPr>
            <w:tcW w:w="836" w:type="dxa"/>
            <w:gridSpan w:val="5"/>
            <w:shd w:val="clear" w:color="auto" w:fill="D9D9D9"/>
          </w:tcPr>
          <w:p w14:paraId="08B7AD9E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Abdmn</w:t>
            </w:r>
            <w:proofErr w:type="spellEnd"/>
          </w:p>
        </w:tc>
        <w:tc>
          <w:tcPr>
            <w:tcW w:w="835" w:type="dxa"/>
            <w:gridSpan w:val="2"/>
          </w:tcPr>
          <w:p w14:paraId="098C4ABD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Chest</w:t>
            </w:r>
          </w:p>
        </w:tc>
        <w:tc>
          <w:tcPr>
            <w:tcW w:w="835" w:type="dxa"/>
            <w:gridSpan w:val="3"/>
            <w:shd w:val="clear" w:color="auto" w:fill="D9D9D9"/>
          </w:tcPr>
          <w:p w14:paraId="661BDAF2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Head</w:t>
            </w:r>
          </w:p>
        </w:tc>
        <w:tc>
          <w:tcPr>
            <w:tcW w:w="850" w:type="dxa"/>
            <w:gridSpan w:val="2"/>
            <w:vMerge w:val="restart"/>
            <w:tcBorders>
              <w:right w:val="single" w:sz="12" w:space="0" w:color="000000"/>
            </w:tcBorders>
            <w:shd w:val="clear" w:color="auto" w:fill="auto"/>
          </w:tcPr>
          <w:p w14:paraId="55AB6F26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Injury </w:t>
            </w:r>
          </w:p>
          <w:p w14:paraId="2CD3DA99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Total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5675F899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</w:tr>
      <w:tr w:rsidR="0081566D" w:rsidRPr="00735CF7" w14:paraId="1A694AFB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166"/>
          <w:jc w:val="center"/>
        </w:trPr>
        <w:tc>
          <w:tcPr>
            <w:tcW w:w="942" w:type="dxa"/>
            <w:gridSpan w:val="2"/>
            <w:vMerge/>
          </w:tcPr>
          <w:p w14:paraId="482791E0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  <w:tc>
          <w:tcPr>
            <w:tcW w:w="834" w:type="dxa"/>
            <w:gridSpan w:val="6"/>
          </w:tcPr>
          <w:p w14:paraId="3114087B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1D221C">
              <w:rPr>
                <w:rFonts w:ascii="Arial" w:hAnsi="Arial" w:cs="Arial"/>
                <w:bCs/>
                <w:spacing w:val="-2"/>
                <w:sz w:val="14"/>
                <w:szCs w:val="14"/>
              </w:rPr>
              <w:t>1 - 15</w:t>
            </w:r>
          </w:p>
        </w:tc>
        <w:tc>
          <w:tcPr>
            <w:tcW w:w="960" w:type="dxa"/>
            <w:gridSpan w:val="7"/>
            <w:shd w:val="clear" w:color="auto" w:fill="D9D9D9"/>
          </w:tcPr>
          <w:p w14:paraId="689622CF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1D221C">
              <w:rPr>
                <w:rFonts w:ascii="Arial" w:hAnsi="Arial" w:cs="Arial"/>
                <w:bCs/>
                <w:spacing w:val="-2"/>
                <w:sz w:val="14"/>
                <w:szCs w:val="14"/>
              </w:rPr>
              <w:t>16 - 30</w:t>
            </w:r>
          </w:p>
        </w:tc>
        <w:tc>
          <w:tcPr>
            <w:tcW w:w="836" w:type="dxa"/>
            <w:gridSpan w:val="3"/>
          </w:tcPr>
          <w:p w14:paraId="62C24E04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31-35</w:t>
            </w:r>
          </w:p>
        </w:tc>
        <w:tc>
          <w:tcPr>
            <w:tcW w:w="835" w:type="dxa"/>
            <w:gridSpan w:val="6"/>
            <w:shd w:val="clear" w:color="auto" w:fill="D9D9D9"/>
          </w:tcPr>
          <w:p w14:paraId="5337E218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36-</w:t>
            </w:r>
            <w:r>
              <w:rPr>
                <w:rFonts w:ascii="Arial" w:hAnsi="Arial" w:cs="Arial"/>
                <w:spacing w:val="-2"/>
                <w:sz w:val="12"/>
                <w:szCs w:val="12"/>
              </w:rPr>
              <w:t>50</w:t>
            </w:r>
          </w:p>
        </w:tc>
        <w:tc>
          <w:tcPr>
            <w:tcW w:w="835" w:type="dxa"/>
            <w:gridSpan w:val="5"/>
          </w:tcPr>
          <w:p w14:paraId="21E9891D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2"/>
                <w:szCs w:val="12"/>
              </w:rPr>
              <w:t>51-65</w:t>
            </w:r>
          </w:p>
        </w:tc>
        <w:tc>
          <w:tcPr>
            <w:tcW w:w="836" w:type="dxa"/>
            <w:gridSpan w:val="5"/>
            <w:shd w:val="clear" w:color="auto" w:fill="D9D9D9"/>
          </w:tcPr>
          <w:p w14:paraId="173DE193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66-80</w:t>
            </w:r>
          </w:p>
        </w:tc>
        <w:tc>
          <w:tcPr>
            <w:tcW w:w="835" w:type="dxa"/>
            <w:gridSpan w:val="2"/>
          </w:tcPr>
          <w:p w14:paraId="3C03752E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81-95</w:t>
            </w:r>
          </w:p>
        </w:tc>
        <w:tc>
          <w:tcPr>
            <w:tcW w:w="835" w:type="dxa"/>
            <w:gridSpan w:val="3"/>
            <w:shd w:val="clear" w:color="auto" w:fill="D9D9D9"/>
          </w:tcPr>
          <w:p w14:paraId="6BB34910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t>96-00</w:t>
            </w:r>
          </w:p>
        </w:tc>
        <w:tc>
          <w:tcPr>
            <w:tcW w:w="850" w:type="dxa"/>
            <w:gridSpan w:val="2"/>
            <w:vMerge/>
            <w:tcBorders>
              <w:right w:val="single" w:sz="12" w:space="0" w:color="000000"/>
            </w:tcBorders>
            <w:shd w:val="clear" w:color="auto" w:fill="auto"/>
          </w:tcPr>
          <w:p w14:paraId="5806E578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1B9E13C6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</w:p>
        </w:tc>
      </w:tr>
      <w:tr w:rsidR="0081566D" w:rsidRPr="00735CF7" w14:paraId="4FFAA6BD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200"/>
          <w:jc w:val="center"/>
        </w:trPr>
        <w:tc>
          <w:tcPr>
            <w:tcW w:w="942" w:type="dxa"/>
            <w:gridSpan w:val="2"/>
          </w:tcPr>
          <w:p w14:paraId="546E2D90" w14:textId="77777777" w:rsidR="0081566D" w:rsidRPr="00735CF7" w:rsidRDefault="0081566D">
            <w:pPr>
              <w:spacing w:before="20" w:after="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Armour</w:t>
            </w:r>
          </w:p>
        </w:tc>
        <w:tc>
          <w:tcPr>
            <w:tcW w:w="834" w:type="dxa"/>
            <w:gridSpan w:val="6"/>
          </w:tcPr>
          <w:p w14:paraId="21D6D7DD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960" w:type="dxa"/>
            <w:gridSpan w:val="7"/>
            <w:shd w:val="clear" w:color="auto" w:fill="D9D9D9"/>
          </w:tcPr>
          <w:p w14:paraId="4A23F800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3"/>
          </w:tcPr>
          <w:p w14:paraId="60EDF31C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6"/>
            <w:shd w:val="clear" w:color="auto" w:fill="D9D9D9"/>
          </w:tcPr>
          <w:p w14:paraId="23947495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5"/>
          </w:tcPr>
          <w:p w14:paraId="114931D4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5"/>
            <w:shd w:val="clear" w:color="auto" w:fill="D9D9D9"/>
          </w:tcPr>
          <w:p w14:paraId="4009403F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2"/>
          </w:tcPr>
          <w:p w14:paraId="3DF28D80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3"/>
            <w:shd w:val="clear" w:color="auto" w:fill="D9D9D9"/>
          </w:tcPr>
          <w:p w14:paraId="1D2B2E76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vMerge w:val="restart"/>
            <w:tcBorders>
              <w:right w:val="single" w:sz="12" w:space="0" w:color="000000"/>
            </w:tcBorders>
            <w:shd w:val="clear" w:color="auto" w:fill="auto"/>
          </w:tcPr>
          <w:p w14:paraId="1CA218DF" w14:textId="77777777" w:rsidR="0081566D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</w:p>
          <w:p w14:paraId="11A0D8BD" w14:textId="77777777" w:rsidR="0081566D" w:rsidRPr="007310C8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       </w:t>
            </w:r>
            <w:r w:rsidRPr="007310C8"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>/</w:t>
            </w:r>
            <w:r>
              <w:rPr>
                <w:rFonts w:ascii="Arial" w:hAnsi="Arial" w:cs="Arial"/>
                <w:b/>
                <w:bCs/>
                <w:spacing w:val="-2"/>
                <w:sz w:val="16"/>
                <w:szCs w:val="16"/>
              </w:rPr>
              <w:t xml:space="preserve"> 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62A78733" w14:textId="77777777" w:rsidR="0081566D" w:rsidRPr="00735CF7" w:rsidRDefault="0081566D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47B5742C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12" w:space="0" w:color="auto"/>
            <w:insideV w:val="single" w:sz="12" w:space="0" w:color="auto"/>
          </w:tblBorders>
        </w:tblPrEx>
        <w:trPr>
          <w:trHeight w:val="90"/>
          <w:jc w:val="center"/>
        </w:trPr>
        <w:tc>
          <w:tcPr>
            <w:tcW w:w="942" w:type="dxa"/>
            <w:gridSpan w:val="2"/>
          </w:tcPr>
          <w:p w14:paraId="5DDB7A1F" w14:textId="77777777" w:rsidR="0081566D" w:rsidRPr="00735CF7" w:rsidRDefault="0081566D">
            <w:pPr>
              <w:spacing w:before="20" w:after="80" w:line="14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Injury </w:t>
            </w:r>
            <w:proofErr w:type="spellStart"/>
            <w:r w:rsidRPr="00735CF7">
              <w:rPr>
                <w:rFonts w:ascii="Arial" w:hAnsi="Arial" w:cs="Arial"/>
                <w:b/>
                <w:spacing w:val="-2"/>
                <w:sz w:val="16"/>
                <w:szCs w:val="16"/>
              </w:rPr>
              <w:t>Lvl</w:t>
            </w:r>
            <w:proofErr w:type="spellEnd"/>
          </w:p>
        </w:tc>
        <w:tc>
          <w:tcPr>
            <w:tcW w:w="834" w:type="dxa"/>
            <w:gridSpan w:val="6"/>
          </w:tcPr>
          <w:p w14:paraId="47E8F2D1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960" w:type="dxa"/>
            <w:gridSpan w:val="7"/>
            <w:shd w:val="clear" w:color="auto" w:fill="D9D9D9"/>
          </w:tcPr>
          <w:p w14:paraId="4EB829EC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3"/>
          </w:tcPr>
          <w:p w14:paraId="0A2D0F17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6"/>
            <w:shd w:val="clear" w:color="auto" w:fill="D9D9D9"/>
          </w:tcPr>
          <w:p w14:paraId="7DA89C59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5"/>
          </w:tcPr>
          <w:p w14:paraId="48830EF9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6" w:type="dxa"/>
            <w:gridSpan w:val="5"/>
            <w:shd w:val="clear" w:color="auto" w:fill="D9D9D9"/>
          </w:tcPr>
          <w:p w14:paraId="66E23E0C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2"/>
          </w:tcPr>
          <w:p w14:paraId="1073392A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35" w:type="dxa"/>
            <w:gridSpan w:val="3"/>
            <w:shd w:val="clear" w:color="auto" w:fill="D9D9D9"/>
          </w:tcPr>
          <w:p w14:paraId="2F64BBD4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850" w:type="dxa"/>
            <w:gridSpan w:val="2"/>
            <w:vMerge/>
            <w:tcBorders>
              <w:right w:val="single" w:sz="12" w:space="0" w:color="000000"/>
            </w:tcBorders>
            <w:shd w:val="clear" w:color="auto" w:fill="auto"/>
          </w:tcPr>
          <w:p w14:paraId="46867700" w14:textId="77777777" w:rsidR="0081566D" w:rsidRPr="00735CF7" w:rsidRDefault="0081566D">
            <w:pPr>
              <w:spacing w:after="0" w:line="160" w:lineRule="exact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2F9023AD" w14:textId="77777777" w:rsidR="0081566D" w:rsidRPr="00735CF7" w:rsidRDefault="0081566D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391E495C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val="50"/>
          <w:jc w:val="center"/>
        </w:trPr>
        <w:tc>
          <w:tcPr>
            <w:tcW w:w="1096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17368B09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br w:type="page"/>
            </w:r>
            <w:r w:rsidRPr="00735CF7">
              <w:rPr>
                <w:rFonts w:ascii="Arial" w:hAnsi="Arial" w:cs="Arial"/>
                <w:spacing w:val="-2"/>
                <w:sz w:val="12"/>
                <w:szCs w:val="12"/>
              </w:rPr>
              <w:br w:type="page"/>
            </w: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Firearm</w:t>
            </w:r>
          </w:p>
        </w:tc>
        <w:tc>
          <w:tcPr>
            <w:tcW w:w="43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2280A3F3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Type</w:t>
            </w:r>
          </w:p>
        </w:tc>
        <w:tc>
          <w:tcPr>
            <w:tcW w:w="34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3C1E6649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Rng</w:t>
            </w:r>
            <w:proofErr w:type="spellEnd"/>
          </w:p>
        </w:tc>
        <w:tc>
          <w:tcPr>
            <w:tcW w:w="725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7546E385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Mode</w:t>
            </w:r>
          </w:p>
        </w:tc>
        <w:tc>
          <w:tcPr>
            <w:tcW w:w="44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3B935FD3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Acc</w:t>
            </w:r>
            <w:proofErr w:type="spellEnd"/>
          </w:p>
        </w:tc>
        <w:tc>
          <w:tcPr>
            <w:tcW w:w="597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1FCFFAE5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Dam</w:t>
            </w:r>
            <w:r>
              <w:rPr>
                <w:rFonts w:ascii="Arial" w:hAnsi="Arial" w:cs="Arial"/>
                <w:b/>
                <w:spacing w:val="-2"/>
                <w:sz w:val="12"/>
                <w:szCs w:val="12"/>
              </w:rPr>
              <w:t>age</w:t>
            </w:r>
          </w:p>
        </w:tc>
        <w:tc>
          <w:tcPr>
            <w:tcW w:w="77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08D8E37C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>
              <w:rPr>
                <w:rFonts w:ascii="Arial" w:hAnsi="Arial" w:cs="Arial"/>
                <w:b/>
                <w:spacing w:val="-2"/>
                <w:sz w:val="12"/>
                <w:szCs w:val="12"/>
              </w:rPr>
              <w:t>Shots</w:t>
            </w:r>
          </w:p>
        </w:tc>
        <w:tc>
          <w:tcPr>
            <w:tcW w:w="33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039BB9AF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Rld</w:t>
            </w:r>
            <w:proofErr w:type="spellEnd"/>
          </w:p>
        </w:tc>
        <w:tc>
          <w:tcPr>
            <w:tcW w:w="44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082F1371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Enc</w:t>
            </w:r>
          </w:p>
        </w:tc>
        <w:tc>
          <w:tcPr>
            <w:tcW w:w="660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1109979E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 xml:space="preserve"># </w:t>
            </w:r>
            <w:proofErr w:type="spellStart"/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Rld</w:t>
            </w:r>
            <w:proofErr w:type="spellEnd"/>
          </w:p>
        </w:tc>
        <w:tc>
          <w:tcPr>
            <w:tcW w:w="2770" w:type="dxa"/>
            <w:gridSpan w:val="9"/>
            <w:tcBorders>
              <w:top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D9D9D9"/>
          </w:tcPr>
          <w:p w14:paraId="380A3967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Special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 w14:paraId="7B48F650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</w:p>
        </w:tc>
      </w:tr>
      <w:tr w:rsidR="0081566D" w:rsidRPr="00735CF7" w14:paraId="17081BC9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4"/>
          <w:jc w:val="center"/>
        </w:trPr>
        <w:tc>
          <w:tcPr>
            <w:tcW w:w="1096" w:type="dxa"/>
            <w:gridSpan w:val="4"/>
            <w:tcBorders>
              <w:top w:val="single" w:sz="12" w:space="0" w:color="auto"/>
            </w:tcBorders>
            <w:vAlign w:val="center"/>
          </w:tcPr>
          <w:p w14:paraId="59F11048" w14:textId="77777777" w:rsidR="0081566D" w:rsidRPr="00B46F91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5"/>
                <w:szCs w:val="15"/>
              </w:rPr>
            </w:pPr>
            <w:r>
              <w:rPr>
                <w:rFonts w:ascii="Arial" w:hAnsi="Arial" w:cs="Arial"/>
                <w:spacing w:val="-2"/>
                <w:sz w:val="15"/>
                <w:szCs w:val="15"/>
              </w:rPr>
              <w:t>N</w:t>
            </w:r>
          </w:p>
        </w:tc>
        <w:tc>
          <w:tcPr>
            <w:tcW w:w="430" w:type="dxa"/>
            <w:gridSpan w:val="3"/>
            <w:tcBorders>
              <w:top w:val="single" w:sz="12" w:space="0" w:color="auto"/>
            </w:tcBorders>
            <w:vAlign w:val="center"/>
          </w:tcPr>
          <w:p w14:paraId="100A8D66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tcBorders>
              <w:top w:val="single" w:sz="12" w:space="0" w:color="auto"/>
            </w:tcBorders>
            <w:vAlign w:val="center"/>
          </w:tcPr>
          <w:p w14:paraId="7FDF4377" w14:textId="77777777" w:rsidR="0081566D" w:rsidRPr="00735CF7" w:rsidRDefault="0081566D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25" w:type="dxa"/>
            <w:gridSpan w:val="4"/>
            <w:tcBorders>
              <w:top w:val="single" w:sz="12" w:space="0" w:color="auto"/>
            </w:tcBorders>
            <w:vAlign w:val="center"/>
          </w:tcPr>
          <w:p w14:paraId="332C1C06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440" w:type="dxa"/>
            <w:gridSpan w:val="3"/>
            <w:tcBorders>
              <w:top w:val="single" w:sz="12" w:space="0" w:color="auto"/>
            </w:tcBorders>
            <w:vAlign w:val="center"/>
          </w:tcPr>
          <w:p w14:paraId="3E3BEC52" w14:textId="77777777" w:rsidR="0081566D" w:rsidRPr="00F71213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10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tcBorders>
              <w:top w:val="single" w:sz="12" w:space="0" w:color="auto"/>
            </w:tcBorders>
            <w:vAlign w:val="center"/>
          </w:tcPr>
          <w:p w14:paraId="1BE5CCF9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tcBorders>
              <w:top w:val="single" w:sz="12" w:space="0" w:color="auto"/>
              <w:bottom w:val="single" w:sz="4" w:space="0" w:color="auto"/>
              <w:right w:val="nil"/>
            </w:tcBorders>
            <w:vAlign w:val="center"/>
          </w:tcPr>
          <w:p w14:paraId="59F5355C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12" w:space="0" w:color="auto"/>
              <w:left w:val="nil"/>
              <w:bottom w:val="single" w:sz="4" w:space="0" w:color="auto"/>
            </w:tcBorders>
            <w:vAlign w:val="center"/>
          </w:tcPr>
          <w:p w14:paraId="2F0D0083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gridSpan w:val="3"/>
            <w:tcBorders>
              <w:top w:val="single" w:sz="12" w:space="0" w:color="auto"/>
            </w:tcBorders>
            <w:vAlign w:val="center"/>
          </w:tcPr>
          <w:p w14:paraId="20D95F42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12" w:space="0" w:color="auto"/>
            </w:tcBorders>
            <w:vAlign w:val="center"/>
          </w:tcPr>
          <w:p w14:paraId="4E282D42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   </w:t>
            </w:r>
          </w:p>
        </w:tc>
        <w:tc>
          <w:tcPr>
            <w:tcW w:w="33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65D2559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E6EC882" w14:textId="77777777" w:rsidR="0081566D" w:rsidRPr="00735CF7" w:rsidRDefault="0081566D">
            <w:pPr>
              <w:spacing w:after="0" w:line="240" w:lineRule="auto"/>
              <w:ind w:right="-113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6"/>
                <w:szCs w:val="16"/>
              </w:rPr>
              <w:t xml:space="preserve">/ </w:t>
            </w:r>
          </w:p>
        </w:tc>
        <w:tc>
          <w:tcPr>
            <w:tcW w:w="2770" w:type="dxa"/>
            <w:gridSpan w:val="9"/>
            <w:tcBorders>
              <w:top w:val="single" w:sz="12" w:space="0" w:color="auto"/>
              <w:bottom w:val="single" w:sz="8" w:space="0" w:color="auto"/>
              <w:right w:val="single" w:sz="12" w:space="0" w:color="000000"/>
            </w:tcBorders>
            <w:vAlign w:val="center"/>
          </w:tcPr>
          <w:p w14:paraId="2B0F02C3" w14:textId="77777777" w:rsidR="0081566D" w:rsidRPr="00735CF7" w:rsidRDefault="0081566D">
            <w:pPr>
              <w:spacing w:after="0" w:line="160" w:lineRule="exact"/>
              <w:ind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9E9BD17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3101C86B" w14:textId="77777777">
        <w:tblPrEx>
          <w:tbl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8"/>
          <w:jc w:val="center"/>
        </w:trPr>
        <w:tc>
          <w:tcPr>
            <w:tcW w:w="1096" w:type="dxa"/>
            <w:gridSpan w:val="4"/>
            <w:vAlign w:val="center"/>
          </w:tcPr>
          <w:p w14:paraId="2D1EAE62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30" w:type="dxa"/>
            <w:gridSpan w:val="3"/>
            <w:vAlign w:val="center"/>
          </w:tcPr>
          <w:p w14:paraId="0D14C091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40" w:type="dxa"/>
            <w:gridSpan w:val="2"/>
            <w:vAlign w:val="center"/>
          </w:tcPr>
          <w:p w14:paraId="702C41C8" w14:textId="77777777" w:rsidR="0081566D" w:rsidRPr="00735CF7" w:rsidRDefault="0081566D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25" w:type="dxa"/>
            <w:gridSpan w:val="4"/>
            <w:vAlign w:val="center"/>
          </w:tcPr>
          <w:p w14:paraId="6CE47DF4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440" w:type="dxa"/>
            <w:gridSpan w:val="3"/>
            <w:vAlign w:val="center"/>
          </w:tcPr>
          <w:p w14:paraId="14C0F3DA" w14:textId="77777777" w:rsidR="0081566D" w:rsidRPr="00F71213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10"/>
                <w:sz w:val="16"/>
                <w:szCs w:val="16"/>
              </w:rPr>
            </w:pPr>
          </w:p>
        </w:tc>
        <w:tc>
          <w:tcPr>
            <w:tcW w:w="597" w:type="dxa"/>
            <w:gridSpan w:val="3"/>
            <w:vAlign w:val="center"/>
          </w:tcPr>
          <w:p w14:paraId="4957AF90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330" w:type="dxa"/>
            <w:gridSpan w:val="2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3F6F816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498367C" w14:textId="77777777" w:rsidR="0081566D" w:rsidRPr="00735CF7" w:rsidRDefault="0081566D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gridSpan w:val="3"/>
            <w:vAlign w:val="center"/>
          </w:tcPr>
          <w:p w14:paraId="0E6F32BA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40" w:type="dxa"/>
            <w:gridSpan w:val="2"/>
            <w:vAlign w:val="center"/>
          </w:tcPr>
          <w:p w14:paraId="5AF9D0D3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CD24E4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50D0A6F" w14:textId="77777777" w:rsidR="0081566D" w:rsidRPr="00735CF7" w:rsidRDefault="0081566D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735CF7">
              <w:rPr>
                <w:rFonts w:ascii="Arial" w:hAnsi="Arial" w:cs="Arial"/>
                <w:spacing w:val="-2"/>
                <w:sz w:val="16"/>
                <w:szCs w:val="16"/>
              </w:rPr>
              <w:t xml:space="preserve">/ </w:t>
            </w:r>
          </w:p>
        </w:tc>
        <w:tc>
          <w:tcPr>
            <w:tcW w:w="2770" w:type="dxa"/>
            <w:gridSpan w:val="9"/>
            <w:tcBorders>
              <w:top w:val="single" w:sz="8" w:space="0" w:color="auto"/>
              <w:bottom w:val="single" w:sz="8" w:space="0" w:color="auto"/>
              <w:right w:val="single" w:sz="12" w:space="0" w:color="000000"/>
            </w:tcBorders>
            <w:vAlign w:val="center"/>
          </w:tcPr>
          <w:p w14:paraId="0056025E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EA592E8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29DF3C0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4"/>
          <w:jc w:val="center"/>
        </w:trPr>
        <w:tc>
          <w:tcPr>
            <w:tcW w:w="95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/>
          </w:tcPr>
          <w:p w14:paraId="2C727595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Melee</w:t>
            </w:r>
          </w:p>
        </w:tc>
        <w:tc>
          <w:tcPr>
            <w:tcW w:w="452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3E159E42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proofErr w:type="spellStart"/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Rch</w:t>
            </w:r>
            <w:proofErr w:type="spellEnd"/>
          </w:p>
        </w:tc>
        <w:tc>
          <w:tcPr>
            <w:tcW w:w="754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5E652E9B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Dam</w:t>
            </w:r>
          </w:p>
        </w:tc>
        <w:tc>
          <w:tcPr>
            <w:tcW w:w="514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14:paraId="6AB9C7F9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PP</w:t>
            </w:r>
          </w:p>
        </w:tc>
        <w:tc>
          <w:tcPr>
            <w:tcW w:w="1812" w:type="dxa"/>
            <w:gridSpan w:val="11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74398939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Special</w:t>
            </w:r>
          </w:p>
        </w:tc>
        <w:tc>
          <w:tcPr>
            <w:tcW w:w="4114" w:type="dxa"/>
            <w:gridSpan w:val="1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auto" w:fill="D9D9D9"/>
          </w:tcPr>
          <w:p w14:paraId="5E5253E1" w14:textId="77777777" w:rsidR="0081566D" w:rsidRPr="00735CF7" w:rsidRDefault="0081566D">
            <w:pPr>
              <w:spacing w:after="0" w:line="120" w:lineRule="exact"/>
              <w:ind w:left="-113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  <w:r w:rsidRPr="00735CF7">
              <w:rPr>
                <w:rFonts w:ascii="Arial" w:hAnsi="Arial" w:cs="Arial"/>
                <w:b/>
                <w:spacing w:val="-2"/>
                <w:sz w:val="12"/>
                <w:szCs w:val="12"/>
              </w:rPr>
              <w:t>Other Equipment/Bionics/Etc</w:t>
            </w: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  <w:shd w:val="clear" w:color="auto" w:fill="D9D9D9"/>
          </w:tcPr>
          <w:p w14:paraId="1768C877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b/>
                <w:spacing w:val="-2"/>
                <w:sz w:val="12"/>
                <w:szCs w:val="12"/>
              </w:rPr>
            </w:pPr>
          </w:p>
        </w:tc>
      </w:tr>
      <w:tr w:rsidR="0081566D" w:rsidRPr="00735CF7" w14:paraId="3B80139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28"/>
          <w:jc w:val="center"/>
        </w:trPr>
        <w:tc>
          <w:tcPr>
            <w:tcW w:w="952" w:type="dxa"/>
            <w:gridSpan w:val="3"/>
            <w:tcBorders>
              <w:left w:val="single" w:sz="12" w:space="0" w:color="auto"/>
            </w:tcBorders>
            <w:vAlign w:val="center"/>
          </w:tcPr>
          <w:p w14:paraId="740E6DE5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w w:val="80"/>
                <w:sz w:val="16"/>
                <w:szCs w:val="16"/>
              </w:rPr>
            </w:pPr>
          </w:p>
        </w:tc>
        <w:tc>
          <w:tcPr>
            <w:tcW w:w="452" w:type="dxa"/>
            <w:gridSpan w:val="2"/>
            <w:vAlign w:val="center"/>
          </w:tcPr>
          <w:p w14:paraId="689AE17A" w14:textId="77777777" w:rsidR="0081566D" w:rsidRPr="00735CF7" w:rsidRDefault="0081566D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54" w:type="dxa"/>
            <w:gridSpan w:val="6"/>
            <w:vAlign w:val="center"/>
          </w:tcPr>
          <w:p w14:paraId="18C8E5C1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514" w:type="dxa"/>
            <w:gridSpan w:val="3"/>
            <w:vAlign w:val="center"/>
          </w:tcPr>
          <w:p w14:paraId="6E22EE2F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1812" w:type="dxa"/>
            <w:gridSpan w:val="11"/>
            <w:tcBorders>
              <w:right w:val="single" w:sz="12" w:space="0" w:color="auto"/>
            </w:tcBorders>
            <w:vAlign w:val="center"/>
          </w:tcPr>
          <w:p w14:paraId="4D186F71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114" w:type="dxa"/>
            <w:gridSpan w:val="16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000000"/>
            </w:tcBorders>
          </w:tcPr>
          <w:p w14:paraId="3D783152" w14:textId="77777777" w:rsidR="0081566D" w:rsidRPr="00735CF7" w:rsidRDefault="0081566D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4708E683" w14:textId="77777777" w:rsidR="0081566D" w:rsidRPr="00735CF7" w:rsidRDefault="0081566D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  <w:tr w:rsidR="0081566D" w:rsidRPr="00735CF7" w14:paraId="48AA6B0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28"/>
          <w:jc w:val="center"/>
        </w:trPr>
        <w:tc>
          <w:tcPr>
            <w:tcW w:w="952" w:type="dxa"/>
            <w:gridSpan w:val="3"/>
            <w:tcBorders>
              <w:left w:val="single" w:sz="12" w:space="0" w:color="auto"/>
            </w:tcBorders>
            <w:vAlign w:val="center"/>
          </w:tcPr>
          <w:p w14:paraId="3B7D810C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w w:val="80"/>
                <w:sz w:val="16"/>
                <w:szCs w:val="16"/>
              </w:rPr>
            </w:pPr>
          </w:p>
        </w:tc>
        <w:tc>
          <w:tcPr>
            <w:tcW w:w="452" w:type="dxa"/>
            <w:gridSpan w:val="2"/>
            <w:vAlign w:val="center"/>
          </w:tcPr>
          <w:p w14:paraId="58CC6B5F" w14:textId="77777777" w:rsidR="0081566D" w:rsidRPr="00735CF7" w:rsidRDefault="0081566D">
            <w:pPr>
              <w:spacing w:after="0" w:line="36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754" w:type="dxa"/>
            <w:gridSpan w:val="6"/>
            <w:vAlign w:val="center"/>
          </w:tcPr>
          <w:p w14:paraId="353FF653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w w:val="90"/>
                <w:sz w:val="16"/>
                <w:szCs w:val="16"/>
              </w:rPr>
            </w:pPr>
          </w:p>
        </w:tc>
        <w:tc>
          <w:tcPr>
            <w:tcW w:w="514" w:type="dxa"/>
            <w:gridSpan w:val="3"/>
            <w:vAlign w:val="center"/>
          </w:tcPr>
          <w:p w14:paraId="71D9ADAF" w14:textId="77777777" w:rsidR="0081566D" w:rsidRPr="00735CF7" w:rsidRDefault="0081566D">
            <w:pPr>
              <w:spacing w:after="0" w:line="240" w:lineRule="auto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1812" w:type="dxa"/>
            <w:gridSpan w:val="11"/>
            <w:tcBorders>
              <w:right w:val="single" w:sz="12" w:space="0" w:color="auto"/>
            </w:tcBorders>
            <w:vAlign w:val="center"/>
          </w:tcPr>
          <w:p w14:paraId="46E9031E" w14:textId="77777777" w:rsidR="0081566D" w:rsidRPr="00735CF7" w:rsidRDefault="0081566D">
            <w:pPr>
              <w:spacing w:after="0" w:line="160" w:lineRule="exact"/>
              <w:ind w:left="-85" w:right="-113"/>
              <w:jc w:val="center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4114" w:type="dxa"/>
            <w:gridSpan w:val="16"/>
            <w:vMerge/>
            <w:tcBorders>
              <w:left w:val="single" w:sz="12" w:space="0" w:color="auto"/>
              <w:bottom w:val="single" w:sz="12" w:space="0" w:color="auto"/>
              <w:right w:val="single" w:sz="12" w:space="0" w:color="000000"/>
            </w:tcBorders>
          </w:tcPr>
          <w:p w14:paraId="74296924" w14:textId="77777777" w:rsidR="0081566D" w:rsidRPr="00735CF7" w:rsidRDefault="0081566D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  <w:tc>
          <w:tcPr>
            <w:tcW w:w="2515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14:paraId="73B382B6" w14:textId="77777777" w:rsidR="0081566D" w:rsidRPr="00735CF7" w:rsidRDefault="0081566D">
            <w:pPr>
              <w:spacing w:after="0" w:line="240" w:lineRule="auto"/>
              <w:ind w:left="-85" w:right="-113"/>
              <w:rPr>
                <w:rFonts w:ascii="Arial" w:hAnsi="Arial" w:cs="Arial"/>
                <w:spacing w:val="-2"/>
                <w:sz w:val="16"/>
                <w:szCs w:val="16"/>
              </w:rPr>
            </w:pPr>
          </w:p>
        </w:tc>
      </w:tr>
    </w:tbl>
    <w:p w14:paraId="4CD94044" w14:textId="77777777" w:rsidR="00725100" w:rsidRPr="00912B68" w:rsidRDefault="00725100" w:rsidP="00310D69">
      <w:pPr>
        <w:spacing w:after="0" w:line="220" w:lineRule="exact"/>
        <w:ind w:right="-113"/>
        <w:rPr>
          <w:rFonts w:ascii="Arial" w:hAnsi="Arial" w:cs="Arial"/>
          <w:b/>
          <w:spacing w:val="-2"/>
        </w:rPr>
      </w:pPr>
    </w:p>
    <w:sectPr w:rsidR="00725100" w:rsidRPr="00912B68" w:rsidSect="00C13443">
      <w:pgSz w:w="11906" w:h="16838"/>
      <w:pgMar w:top="510" w:right="567" w:bottom="51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FE3A2" w14:textId="77777777" w:rsidR="00240EF9" w:rsidRDefault="00240EF9" w:rsidP="00F45B26">
      <w:pPr>
        <w:spacing w:after="0" w:line="240" w:lineRule="auto"/>
      </w:pPr>
      <w:r>
        <w:separator/>
      </w:r>
    </w:p>
  </w:endnote>
  <w:endnote w:type="continuationSeparator" w:id="0">
    <w:p w14:paraId="2AC20565" w14:textId="77777777" w:rsidR="00240EF9" w:rsidRDefault="00240EF9" w:rsidP="00F45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701BC" w14:textId="77777777" w:rsidR="00240EF9" w:rsidRDefault="00240EF9" w:rsidP="00F45B26">
      <w:pPr>
        <w:spacing w:after="0" w:line="240" w:lineRule="auto"/>
      </w:pPr>
      <w:r>
        <w:separator/>
      </w:r>
    </w:p>
  </w:footnote>
  <w:footnote w:type="continuationSeparator" w:id="0">
    <w:p w14:paraId="4DF685C7" w14:textId="77777777" w:rsidR="00240EF9" w:rsidRDefault="00240EF9" w:rsidP="00F45B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9132E"/>
    <w:multiLevelType w:val="hybridMultilevel"/>
    <w:tmpl w:val="3CFCF9F0"/>
    <w:lvl w:ilvl="0" w:tplc="2A7EABB2">
      <w:start w:val="36"/>
      <w:numFmt w:val="bullet"/>
      <w:lvlText w:val="-"/>
      <w:lvlJc w:val="left"/>
      <w:pPr>
        <w:ind w:left="927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398F5181"/>
    <w:multiLevelType w:val="hybridMultilevel"/>
    <w:tmpl w:val="C9D46C5A"/>
    <w:lvl w:ilvl="0" w:tplc="12D8546A">
      <w:start w:val="2"/>
      <w:numFmt w:val="bullet"/>
      <w:lvlText w:val="-"/>
      <w:lvlJc w:val="left"/>
      <w:pPr>
        <w:ind w:left="275" w:hanging="360"/>
      </w:pPr>
      <w:rPr>
        <w:rFonts w:ascii="Arial" w:eastAsia="Calibr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99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71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43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15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87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59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31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035" w:hanging="360"/>
      </w:pPr>
      <w:rPr>
        <w:rFonts w:ascii="Wingdings" w:hAnsi="Wingdings" w:hint="default"/>
      </w:rPr>
    </w:lvl>
  </w:abstractNum>
  <w:num w:numId="1" w16cid:durableId="809060284">
    <w:abstractNumId w:val="0"/>
  </w:num>
  <w:num w:numId="2" w16cid:durableId="780030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0F"/>
    <w:rsid w:val="00004245"/>
    <w:rsid w:val="00011A9B"/>
    <w:rsid w:val="00011DDE"/>
    <w:rsid w:val="00020F9F"/>
    <w:rsid w:val="000272DD"/>
    <w:rsid w:val="00036376"/>
    <w:rsid w:val="0004065C"/>
    <w:rsid w:val="000452C4"/>
    <w:rsid w:val="00051055"/>
    <w:rsid w:val="000529AF"/>
    <w:rsid w:val="00053B16"/>
    <w:rsid w:val="00072499"/>
    <w:rsid w:val="00075706"/>
    <w:rsid w:val="00076BD0"/>
    <w:rsid w:val="00077847"/>
    <w:rsid w:val="0008037F"/>
    <w:rsid w:val="00081D51"/>
    <w:rsid w:val="00082D8A"/>
    <w:rsid w:val="000914BB"/>
    <w:rsid w:val="000B493E"/>
    <w:rsid w:val="000D34FE"/>
    <w:rsid w:val="000D443D"/>
    <w:rsid w:val="000E3EE9"/>
    <w:rsid w:val="000E6E7B"/>
    <w:rsid w:val="000E7D73"/>
    <w:rsid w:val="000F183F"/>
    <w:rsid w:val="000F2973"/>
    <w:rsid w:val="00106423"/>
    <w:rsid w:val="00110000"/>
    <w:rsid w:val="00120863"/>
    <w:rsid w:val="00125C8D"/>
    <w:rsid w:val="00140634"/>
    <w:rsid w:val="001413B3"/>
    <w:rsid w:val="0016635E"/>
    <w:rsid w:val="00172871"/>
    <w:rsid w:val="00187EF2"/>
    <w:rsid w:val="00193DCF"/>
    <w:rsid w:val="00195F95"/>
    <w:rsid w:val="001A0119"/>
    <w:rsid w:val="001A625E"/>
    <w:rsid w:val="001B0574"/>
    <w:rsid w:val="001B110D"/>
    <w:rsid w:val="001B1CE8"/>
    <w:rsid w:val="001C29D8"/>
    <w:rsid w:val="001C31B3"/>
    <w:rsid w:val="001D221C"/>
    <w:rsid w:val="001D7316"/>
    <w:rsid w:val="001E183A"/>
    <w:rsid w:val="001F02C1"/>
    <w:rsid w:val="002165EC"/>
    <w:rsid w:val="00220235"/>
    <w:rsid w:val="0023121B"/>
    <w:rsid w:val="002329A5"/>
    <w:rsid w:val="00240EF9"/>
    <w:rsid w:val="00250EE2"/>
    <w:rsid w:val="002702BF"/>
    <w:rsid w:val="0027310F"/>
    <w:rsid w:val="00274512"/>
    <w:rsid w:val="002755E9"/>
    <w:rsid w:val="00277B17"/>
    <w:rsid w:val="00277BAE"/>
    <w:rsid w:val="00284639"/>
    <w:rsid w:val="00284CA5"/>
    <w:rsid w:val="0028751E"/>
    <w:rsid w:val="002931C6"/>
    <w:rsid w:val="002B587D"/>
    <w:rsid w:val="002B7932"/>
    <w:rsid w:val="002C4B4C"/>
    <w:rsid w:val="002C4FD7"/>
    <w:rsid w:val="002E353C"/>
    <w:rsid w:val="002F1356"/>
    <w:rsid w:val="002F68BF"/>
    <w:rsid w:val="00304236"/>
    <w:rsid w:val="00310D69"/>
    <w:rsid w:val="003136F0"/>
    <w:rsid w:val="0031548B"/>
    <w:rsid w:val="00317C10"/>
    <w:rsid w:val="00320DB6"/>
    <w:rsid w:val="00321238"/>
    <w:rsid w:val="00321AC5"/>
    <w:rsid w:val="00324FEE"/>
    <w:rsid w:val="00330954"/>
    <w:rsid w:val="00340113"/>
    <w:rsid w:val="0034043D"/>
    <w:rsid w:val="003432C5"/>
    <w:rsid w:val="00346393"/>
    <w:rsid w:val="00354CE8"/>
    <w:rsid w:val="003566C6"/>
    <w:rsid w:val="00362849"/>
    <w:rsid w:val="003649E6"/>
    <w:rsid w:val="00365646"/>
    <w:rsid w:val="003703CC"/>
    <w:rsid w:val="0037132A"/>
    <w:rsid w:val="00375070"/>
    <w:rsid w:val="00383EEF"/>
    <w:rsid w:val="003A02A6"/>
    <w:rsid w:val="003A144C"/>
    <w:rsid w:val="003A19CB"/>
    <w:rsid w:val="003A252E"/>
    <w:rsid w:val="003B578E"/>
    <w:rsid w:val="003C0B11"/>
    <w:rsid w:val="003D0402"/>
    <w:rsid w:val="003E042D"/>
    <w:rsid w:val="003E190A"/>
    <w:rsid w:val="003E292B"/>
    <w:rsid w:val="004402EC"/>
    <w:rsid w:val="004419EC"/>
    <w:rsid w:val="00447D77"/>
    <w:rsid w:val="00471D8B"/>
    <w:rsid w:val="00475BB0"/>
    <w:rsid w:val="00480252"/>
    <w:rsid w:val="00482991"/>
    <w:rsid w:val="004837AD"/>
    <w:rsid w:val="00484438"/>
    <w:rsid w:val="00487D9D"/>
    <w:rsid w:val="004A5503"/>
    <w:rsid w:val="004B128D"/>
    <w:rsid w:val="004C46A8"/>
    <w:rsid w:val="004C5E93"/>
    <w:rsid w:val="004C6742"/>
    <w:rsid w:val="004F31C9"/>
    <w:rsid w:val="004F3541"/>
    <w:rsid w:val="004F7618"/>
    <w:rsid w:val="00500249"/>
    <w:rsid w:val="005234FB"/>
    <w:rsid w:val="0052450F"/>
    <w:rsid w:val="00530F13"/>
    <w:rsid w:val="00545EC2"/>
    <w:rsid w:val="00551116"/>
    <w:rsid w:val="00560FC7"/>
    <w:rsid w:val="00566490"/>
    <w:rsid w:val="00581BE7"/>
    <w:rsid w:val="00587DE1"/>
    <w:rsid w:val="00592760"/>
    <w:rsid w:val="005966E6"/>
    <w:rsid w:val="005B00C9"/>
    <w:rsid w:val="005B60BC"/>
    <w:rsid w:val="005D29D6"/>
    <w:rsid w:val="005D2D1F"/>
    <w:rsid w:val="005D7C00"/>
    <w:rsid w:val="005E129F"/>
    <w:rsid w:val="005F57B8"/>
    <w:rsid w:val="006103AE"/>
    <w:rsid w:val="00611991"/>
    <w:rsid w:val="00614B0F"/>
    <w:rsid w:val="00616C1D"/>
    <w:rsid w:val="00624C68"/>
    <w:rsid w:val="00635170"/>
    <w:rsid w:val="006367A6"/>
    <w:rsid w:val="006450C5"/>
    <w:rsid w:val="0064661B"/>
    <w:rsid w:val="0065014F"/>
    <w:rsid w:val="00657143"/>
    <w:rsid w:val="006575BC"/>
    <w:rsid w:val="00661565"/>
    <w:rsid w:val="0067040E"/>
    <w:rsid w:val="00671168"/>
    <w:rsid w:val="006836D7"/>
    <w:rsid w:val="0069581C"/>
    <w:rsid w:val="006970C6"/>
    <w:rsid w:val="006C0905"/>
    <w:rsid w:val="006C101B"/>
    <w:rsid w:val="006C270C"/>
    <w:rsid w:val="006D2532"/>
    <w:rsid w:val="006D5592"/>
    <w:rsid w:val="006D6233"/>
    <w:rsid w:val="006E0A9D"/>
    <w:rsid w:val="006F0F6D"/>
    <w:rsid w:val="006F2496"/>
    <w:rsid w:val="00700308"/>
    <w:rsid w:val="00712697"/>
    <w:rsid w:val="0071328B"/>
    <w:rsid w:val="007152AF"/>
    <w:rsid w:val="00720436"/>
    <w:rsid w:val="007231E3"/>
    <w:rsid w:val="00725100"/>
    <w:rsid w:val="007254DD"/>
    <w:rsid w:val="007274CD"/>
    <w:rsid w:val="007310C8"/>
    <w:rsid w:val="00735CF7"/>
    <w:rsid w:val="00750BD0"/>
    <w:rsid w:val="0075399D"/>
    <w:rsid w:val="00756528"/>
    <w:rsid w:val="007572B7"/>
    <w:rsid w:val="0075771C"/>
    <w:rsid w:val="00763EDF"/>
    <w:rsid w:val="00766AB4"/>
    <w:rsid w:val="00771127"/>
    <w:rsid w:val="0077724B"/>
    <w:rsid w:val="00782FC7"/>
    <w:rsid w:val="00784F89"/>
    <w:rsid w:val="007A2DCD"/>
    <w:rsid w:val="007C6183"/>
    <w:rsid w:val="007D067B"/>
    <w:rsid w:val="007D1515"/>
    <w:rsid w:val="007E24CE"/>
    <w:rsid w:val="007E7F36"/>
    <w:rsid w:val="007F6BEF"/>
    <w:rsid w:val="00802FFF"/>
    <w:rsid w:val="008037BC"/>
    <w:rsid w:val="00803BDE"/>
    <w:rsid w:val="008132F0"/>
    <w:rsid w:val="0081566D"/>
    <w:rsid w:val="00822F72"/>
    <w:rsid w:val="008259CF"/>
    <w:rsid w:val="0083348B"/>
    <w:rsid w:val="008475CE"/>
    <w:rsid w:val="008514FC"/>
    <w:rsid w:val="008538B9"/>
    <w:rsid w:val="00855DEA"/>
    <w:rsid w:val="008665F7"/>
    <w:rsid w:val="008765BD"/>
    <w:rsid w:val="00876B40"/>
    <w:rsid w:val="00884121"/>
    <w:rsid w:val="008852A1"/>
    <w:rsid w:val="00893D7D"/>
    <w:rsid w:val="00895E67"/>
    <w:rsid w:val="0089635D"/>
    <w:rsid w:val="008A466A"/>
    <w:rsid w:val="008A599A"/>
    <w:rsid w:val="008B1F6E"/>
    <w:rsid w:val="008B387A"/>
    <w:rsid w:val="008B4728"/>
    <w:rsid w:val="008C01AC"/>
    <w:rsid w:val="008C622E"/>
    <w:rsid w:val="008C6605"/>
    <w:rsid w:val="008C6990"/>
    <w:rsid w:val="008D556C"/>
    <w:rsid w:val="008E4D5B"/>
    <w:rsid w:val="008F6A46"/>
    <w:rsid w:val="0090433A"/>
    <w:rsid w:val="00906658"/>
    <w:rsid w:val="0090665E"/>
    <w:rsid w:val="00907F29"/>
    <w:rsid w:val="00915898"/>
    <w:rsid w:val="00917186"/>
    <w:rsid w:val="009273C3"/>
    <w:rsid w:val="0094698B"/>
    <w:rsid w:val="00953805"/>
    <w:rsid w:val="00960317"/>
    <w:rsid w:val="00961620"/>
    <w:rsid w:val="00972FA2"/>
    <w:rsid w:val="00974611"/>
    <w:rsid w:val="009765F2"/>
    <w:rsid w:val="009836A7"/>
    <w:rsid w:val="0098516A"/>
    <w:rsid w:val="00994FA2"/>
    <w:rsid w:val="00995EDF"/>
    <w:rsid w:val="009A7FA9"/>
    <w:rsid w:val="009B6107"/>
    <w:rsid w:val="009D142C"/>
    <w:rsid w:val="009D4D9A"/>
    <w:rsid w:val="009E0D36"/>
    <w:rsid w:val="009E2178"/>
    <w:rsid w:val="009E74A2"/>
    <w:rsid w:val="009F58E5"/>
    <w:rsid w:val="009F7273"/>
    <w:rsid w:val="00A003FD"/>
    <w:rsid w:val="00A1704A"/>
    <w:rsid w:val="00A173AE"/>
    <w:rsid w:val="00A20834"/>
    <w:rsid w:val="00A27869"/>
    <w:rsid w:val="00A3080A"/>
    <w:rsid w:val="00A32CCE"/>
    <w:rsid w:val="00A352BF"/>
    <w:rsid w:val="00A47BB1"/>
    <w:rsid w:val="00A52E4F"/>
    <w:rsid w:val="00A530D4"/>
    <w:rsid w:val="00A64FD0"/>
    <w:rsid w:val="00A658DA"/>
    <w:rsid w:val="00A65965"/>
    <w:rsid w:val="00A75394"/>
    <w:rsid w:val="00A7765E"/>
    <w:rsid w:val="00A85BCC"/>
    <w:rsid w:val="00A864DA"/>
    <w:rsid w:val="00A91744"/>
    <w:rsid w:val="00A91AAD"/>
    <w:rsid w:val="00A92E61"/>
    <w:rsid w:val="00A93C11"/>
    <w:rsid w:val="00AA0F8D"/>
    <w:rsid w:val="00AA637F"/>
    <w:rsid w:val="00AA6472"/>
    <w:rsid w:val="00AB411B"/>
    <w:rsid w:val="00AC0EE0"/>
    <w:rsid w:val="00AC67A9"/>
    <w:rsid w:val="00AF770E"/>
    <w:rsid w:val="00B001B5"/>
    <w:rsid w:val="00B055F5"/>
    <w:rsid w:val="00B11565"/>
    <w:rsid w:val="00B21EE6"/>
    <w:rsid w:val="00B32912"/>
    <w:rsid w:val="00B330D6"/>
    <w:rsid w:val="00B423FA"/>
    <w:rsid w:val="00B46795"/>
    <w:rsid w:val="00B46F91"/>
    <w:rsid w:val="00B5228A"/>
    <w:rsid w:val="00B54CB7"/>
    <w:rsid w:val="00B62330"/>
    <w:rsid w:val="00B64211"/>
    <w:rsid w:val="00B65CC3"/>
    <w:rsid w:val="00B70ADC"/>
    <w:rsid w:val="00B841A6"/>
    <w:rsid w:val="00BB2D88"/>
    <w:rsid w:val="00BC25AA"/>
    <w:rsid w:val="00BC791F"/>
    <w:rsid w:val="00BD37BD"/>
    <w:rsid w:val="00BD625D"/>
    <w:rsid w:val="00BD75A1"/>
    <w:rsid w:val="00BE6747"/>
    <w:rsid w:val="00BF11BE"/>
    <w:rsid w:val="00BF310E"/>
    <w:rsid w:val="00BF3B14"/>
    <w:rsid w:val="00BF61A7"/>
    <w:rsid w:val="00C07EEA"/>
    <w:rsid w:val="00C13443"/>
    <w:rsid w:val="00C1423C"/>
    <w:rsid w:val="00C148D6"/>
    <w:rsid w:val="00C21073"/>
    <w:rsid w:val="00C22165"/>
    <w:rsid w:val="00C451F4"/>
    <w:rsid w:val="00C50E68"/>
    <w:rsid w:val="00C5772F"/>
    <w:rsid w:val="00C63CB8"/>
    <w:rsid w:val="00C665D3"/>
    <w:rsid w:val="00C67D8A"/>
    <w:rsid w:val="00C82C0E"/>
    <w:rsid w:val="00C8359E"/>
    <w:rsid w:val="00C908C1"/>
    <w:rsid w:val="00C910B8"/>
    <w:rsid w:val="00C93E8A"/>
    <w:rsid w:val="00C956BB"/>
    <w:rsid w:val="00CB3D35"/>
    <w:rsid w:val="00CC6947"/>
    <w:rsid w:val="00CC731D"/>
    <w:rsid w:val="00CC7CC8"/>
    <w:rsid w:val="00CD04B5"/>
    <w:rsid w:val="00CD5C9D"/>
    <w:rsid w:val="00CD65DD"/>
    <w:rsid w:val="00CD703E"/>
    <w:rsid w:val="00CE1B96"/>
    <w:rsid w:val="00CE2685"/>
    <w:rsid w:val="00CE279F"/>
    <w:rsid w:val="00CE3CA0"/>
    <w:rsid w:val="00CE69D3"/>
    <w:rsid w:val="00D017FF"/>
    <w:rsid w:val="00D03753"/>
    <w:rsid w:val="00D1704F"/>
    <w:rsid w:val="00D30D17"/>
    <w:rsid w:val="00D313C6"/>
    <w:rsid w:val="00D42942"/>
    <w:rsid w:val="00D4305D"/>
    <w:rsid w:val="00D55B92"/>
    <w:rsid w:val="00D61222"/>
    <w:rsid w:val="00D614AF"/>
    <w:rsid w:val="00D64518"/>
    <w:rsid w:val="00D72DD1"/>
    <w:rsid w:val="00D74183"/>
    <w:rsid w:val="00D75FDB"/>
    <w:rsid w:val="00D84A5E"/>
    <w:rsid w:val="00DA5845"/>
    <w:rsid w:val="00DA5BA4"/>
    <w:rsid w:val="00DA5CD8"/>
    <w:rsid w:val="00DB3D55"/>
    <w:rsid w:val="00DB4F2B"/>
    <w:rsid w:val="00DB7905"/>
    <w:rsid w:val="00DC5AFF"/>
    <w:rsid w:val="00DC6725"/>
    <w:rsid w:val="00DD55DF"/>
    <w:rsid w:val="00DE01AB"/>
    <w:rsid w:val="00DE1E3D"/>
    <w:rsid w:val="00DE2591"/>
    <w:rsid w:val="00DE6514"/>
    <w:rsid w:val="00DF5E83"/>
    <w:rsid w:val="00DF6DB7"/>
    <w:rsid w:val="00E034D2"/>
    <w:rsid w:val="00E04FB6"/>
    <w:rsid w:val="00E20BA6"/>
    <w:rsid w:val="00E276F2"/>
    <w:rsid w:val="00E32372"/>
    <w:rsid w:val="00E32A98"/>
    <w:rsid w:val="00E3654D"/>
    <w:rsid w:val="00E44555"/>
    <w:rsid w:val="00E47C2B"/>
    <w:rsid w:val="00E60719"/>
    <w:rsid w:val="00E6119D"/>
    <w:rsid w:val="00E73E71"/>
    <w:rsid w:val="00E77320"/>
    <w:rsid w:val="00E81105"/>
    <w:rsid w:val="00E828C2"/>
    <w:rsid w:val="00E93470"/>
    <w:rsid w:val="00EA268D"/>
    <w:rsid w:val="00EA4006"/>
    <w:rsid w:val="00EA762F"/>
    <w:rsid w:val="00EB4C49"/>
    <w:rsid w:val="00EC2BE1"/>
    <w:rsid w:val="00EC2C5D"/>
    <w:rsid w:val="00EC6B5D"/>
    <w:rsid w:val="00EC747A"/>
    <w:rsid w:val="00EE381D"/>
    <w:rsid w:val="00EF204D"/>
    <w:rsid w:val="00F001B1"/>
    <w:rsid w:val="00F04019"/>
    <w:rsid w:val="00F06745"/>
    <w:rsid w:val="00F07193"/>
    <w:rsid w:val="00F1277F"/>
    <w:rsid w:val="00F20187"/>
    <w:rsid w:val="00F36884"/>
    <w:rsid w:val="00F44A97"/>
    <w:rsid w:val="00F45B26"/>
    <w:rsid w:val="00F57020"/>
    <w:rsid w:val="00F5752A"/>
    <w:rsid w:val="00F602D3"/>
    <w:rsid w:val="00F71213"/>
    <w:rsid w:val="00F73E84"/>
    <w:rsid w:val="00F7401E"/>
    <w:rsid w:val="00F74808"/>
    <w:rsid w:val="00F760EE"/>
    <w:rsid w:val="00F805D4"/>
    <w:rsid w:val="00FB20AF"/>
    <w:rsid w:val="00FC2352"/>
    <w:rsid w:val="00FC4EAF"/>
    <w:rsid w:val="00FE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E70E9"/>
  <w15:chartTrackingRefBased/>
  <w15:docId w15:val="{34D3AE75-48F5-FD43-AD87-DAE30A115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EEF"/>
    <w:pPr>
      <w:spacing w:after="200" w:line="276" w:lineRule="auto"/>
    </w:pPr>
    <w:rPr>
      <w:rFonts w:eastAsia="Calibri"/>
      <w:sz w:val="22"/>
      <w:szCs w:val="22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6795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B46795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B46795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qFormat/>
    <w:rsid w:val="00B46795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qFormat/>
    <w:rsid w:val="00B46795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B46795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B46795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467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B46795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B46795"/>
    <w:rPr>
      <w:rFonts w:ascii="Cambria" w:eastAsia="Times New Roman" w:hAnsi="Cambria" w:cs="Times New Roman"/>
      <w:b/>
      <w:bCs/>
      <w:color w:val="4F81BD"/>
      <w:sz w:val="20"/>
    </w:rPr>
  </w:style>
  <w:style w:type="character" w:customStyle="1" w:styleId="Heading4Char">
    <w:name w:val="Heading 4 Char"/>
    <w:link w:val="Heading4"/>
    <w:uiPriority w:val="9"/>
    <w:rsid w:val="00B46795"/>
    <w:rPr>
      <w:rFonts w:ascii="Cambria" w:eastAsia="Times New Roman" w:hAnsi="Cambria" w:cs="Times New Roman"/>
      <w:b/>
      <w:bCs/>
      <w:i/>
      <w:iCs/>
      <w:color w:val="4F81BD"/>
      <w:sz w:val="20"/>
    </w:rPr>
  </w:style>
  <w:style w:type="character" w:customStyle="1" w:styleId="Heading5Char">
    <w:name w:val="Heading 5 Char"/>
    <w:link w:val="Heading5"/>
    <w:uiPriority w:val="9"/>
    <w:rsid w:val="00B46795"/>
    <w:rPr>
      <w:rFonts w:ascii="Cambria" w:eastAsia="Times New Roman" w:hAnsi="Cambria" w:cs="Times New Roman"/>
      <w:color w:val="243F60"/>
      <w:sz w:val="20"/>
    </w:rPr>
  </w:style>
  <w:style w:type="character" w:customStyle="1" w:styleId="Heading6Char">
    <w:name w:val="Heading 6 Char"/>
    <w:link w:val="Heading6"/>
    <w:uiPriority w:val="9"/>
    <w:rsid w:val="00B46795"/>
    <w:rPr>
      <w:rFonts w:ascii="Cambria" w:eastAsia="Times New Roman" w:hAnsi="Cambria" w:cs="Times New Roman"/>
      <w:i/>
      <w:iCs/>
      <w:color w:val="243F60"/>
      <w:sz w:val="20"/>
    </w:rPr>
  </w:style>
  <w:style w:type="character" w:customStyle="1" w:styleId="Heading7Char">
    <w:name w:val="Heading 7 Char"/>
    <w:link w:val="Heading7"/>
    <w:uiPriority w:val="9"/>
    <w:rsid w:val="00B46795"/>
    <w:rPr>
      <w:rFonts w:ascii="Cambria" w:eastAsia="Times New Roman" w:hAnsi="Cambria" w:cs="Times New Roman"/>
      <w:i/>
      <w:iCs/>
      <w:color w:val="404040"/>
      <w:sz w:val="20"/>
    </w:rPr>
  </w:style>
  <w:style w:type="paragraph" w:styleId="NoSpacing">
    <w:name w:val="No Spacing"/>
    <w:uiPriority w:val="1"/>
    <w:qFormat/>
    <w:rsid w:val="0052450F"/>
    <w:rPr>
      <w:rFonts w:eastAsia="Calibri"/>
      <w:sz w:val="22"/>
      <w:szCs w:val="22"/>
      <w:lang w:val="en-GB"/>
    </w:rPr>
  </w:style>
  <w:style w:type="table" w:styleId="TableGrid">
    <w:name w:val="Table Grid"/>
    <w:basedOn w:val="TableNormal"/>
    <w:uiPriority w:val="59"/>
    <w:rsid w:val="005245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A52E4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45B2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45B26"/>
    <w:rPr>
      <w:rFonts w:eastAsia="Calibri"/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45B2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45B26"/>
    <w:rPr>
      <w:rFonts w:eastAsia="Calibri"/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01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8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0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AppData\Roaming\Microsoft\Templates\Arial%20Standa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E0672-C873-4D61-B8B6-56676F0BE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C:\Users\David\AppData\Roaming\Microsoft\Templates\Arial Standard.dotx</Template>
  <TotalTime>10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cp:lastModifiedBy>Peter Fajner</cp:lastModifiedBy>
  <cp:revision>25</cp:revision>
  <cp:lastPrinted>2022-11-05T20:49:00Z</cp:lastPrinted>
  <dcterms:created xsi:type="dcterms:W3CDTF">2023-04-07T05:34:00Z</dcterms:created>
  <dcterms:modified xsi:type="dcterms:W3CDTF">2023-04-07T08:54:00Z</dcterms:modified>
</cp:coreProperties>
</file>